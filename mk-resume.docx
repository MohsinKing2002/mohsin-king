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"/>
        <w:tblW w:w="1095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5"/>
        <w:gridCol w:w="730"/>
        <w:gridCol w:w="6570"/>
      </w:tblGrid>
      <w:tr w:rsidR="0075184D" w14:paraId="5FB0517D" w14:textId="77777777" w:rsidTr="000C43F6">
        <w:trPr>
          <w:trHeight w:val="2552"/>
        </w:trPr>
        <w:tc>
          <w:tcPr>
            <w:tcW w:w="3655" w:type="dxa"/>
            <w:vAlign w:val="bottom"/>
          </w:tcPr>
          <w:p w14:paraId="7272D930" w14:textId="7B0B5F6D" w:rsidR="0075184D" w:rsidRDefault="0075184D" w:rsidP="002A50A7">
            <w:pPr>
              <w:tabs>
                <w:tab w:val="left" w:pos="990"/>
              </w:tabs>
            </w:pPr>
          </w:p>
        </w:tc>
        <w:tc>
          <w:tcPr>
            <w:tcW w:w="730" w:type="dxa"/>
          </w:tcPr>
          <w:p w14:paraId="3B02F52F" w14:textId="77777777" w:rsidR="0075184D" w:rsidRDefault="0075184D" w:rsidP="0075184D">
            <w:pPr>
              <w:tabs>
                <w:tab w:val="left" w:pos="990"/>
              </w:tabs>
            </w:pPr>
          </w:p>
        </w:tc>
        <w:tc>
          <w:tcPr>
            <w:tcW w:w="6570" w:type="dxa"/>
            <w:vAlign w:val="bottom"/>
          </w:tcPr>
          <w:p w14:paraId="213B8A5E" w14:textId="77777777" w:rsidR="002A50A7" w:rsidRPr="00A20AC2" w:rsidRDefault="002A50A7" w:rsidP="002A50A7">
            <w:pPr>
              <w:pStyle w:val="Title"/>
              <w:jc w:val="center"/>
              <w:rPr>
                <w:rFonts w:ascii="Algerian" w:hAnsi="Algerian"/>
                <w:color w:val="355D7E" w:themeColor="accent1" w:themeShade="80"/>
                <w:sz w:val="48"/>
                <w:szCs w:val="48"/>
              </w:rPr>
            </w:pPr>
            <w:r w:rsidRPr="00A20AC2">
              <w:rPr>
                <w:rFonts w:ascii="Algerian" w:hAnsi="Algerian"/>
                <w:color w:val="355D7E" w:themeColor="accent1" w:themeShade="80"/>
                <w:sz w:val="48"/>
                <w:szCs w:val="48"/>
              </w:rPr>
              <w:t>Md Mohsin Raja</w:t>
            </w:r>
          </w:p>
          <w:p w14:paraId="2C509235" w14:textId="77777777" w:rsidR="000C43F6" w:rsidRDefault="002A50A7" w:rsidP="000C43F6">
            <w:pPr>
              <w:pStyle w:val="Subtitle"/>
              <w:jc w:val="center"/>
              <w:rPr>
                <w:spacing w:val="0"/>
                <w:w w:val="100"/>
                <w:sz w:val="20"/>
                <w:szCs w:val="20"/>
              </w:rPr>
            </w:pPr>
            <w:r>
              <w:rPr>
                <w:spacing w:val="1"/>
                <w:w w:val="76"/>
                <w:sz w:val="20"/>
                <w:szCs w:val="20"/>
              </w:rPr>
              <w:t>Software Developer Enginee</w:t>
            </w:r>
            <w:r>
              <w:rPr>
                <w:spacing w:val="5"/>
                <w:w w:val="76"/>
                <w:sz w:val="20"/>
                <w:szCs w:val="20"/>
              </w:rPr>
              <w:t>r</w:t>
            </w:r>
          </w:p>
          <w:p w14:paraId="316736DC" w14:textId="2F24A812" w:rsidR="000C43F6" w:rsidRPr="000C43F6" w:rsidRDefault="000C43F6" w:rsidP="000C43F6"/>
        </w:tc>
      </w:tr>
      <w:tr w:rsidR="0075184D" w14:paraId="58E22C0F" w14:textId="77777777" w:rsidTr="000C43F6">
        <w:trPr>
          <w:trHeight w:val="9810"/>
        </w:trPr>
        <w:tc>
          <w:tcPr>
            <w:tcW w:w="3655" w:type="dxa"/>
          </w:tcPr>
          <w:sdt>
            <w:sdtPr>
              <w:id w:val="-1711873194"/>
              <w:placeholder>
                <w:docPart w:val="60698887D8444E21B48DB6EC8CC5ADF5"/>
              </w:placeholder>
              <w:temporary/>
              <w:showingPlcHdr/>
              <w15:appearance w15:val="hidden"/>
            </w:sdtPr>
            <w:sdtContent>
              <w:p w14:paraId="0A3311C3" w14:textId="77777777" w:rsidR="0075184D" w:rsidRDefault="0075184D" w:rsidP="0075184D">
                <w:pPr>
                  <w:pStyle w:val="Heading3"/>
                </w:pPr>
                <w:r w:rsidRPr="00DC0C04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14:paraId="643D2826" w14:textId="2D0E2F2C" w:rsidR="0075184D" w:rsidRPr="00C77602" w:rsidRDefault="0075184D" w:rsidP="0075184D">
            <w:pPr>
              <w:rPr>
                <w:szCs w:val="18"/>
              </w:rPr>
            </w:pPr>
            <w:r w:rsidRPr="00C77602">
              <w:rPr>
                <w:szCs w:val="18"/>
              </w:rPr>
              <w:t>Passionate Full stack Developer,</w:t>
            </w:r>
            <w:r w:rsidR="00546313">
              <w:rPr>
                <w:szCs w:val="18"/>
              </w:rPr>
              <w:t xml:space="preserve"> motivated,</w:t>
            </w:r>
            <w:r w:rsidRPr="00C77602">
              <w:rPr>
                <w:szCs w:val="18"/>
              </w:rPr>
              <w:t xml:space="preserve"> </w:t>
            </w:r>
            <w:proofErr w:type="spellStart"/>
            <w:r w:rsidRPr="00C77602">
              <w:rPr>
                <w:szCs w:val="18"/>
              </w:rPr>
              <w:t>hard working</w:t>
            </w:r>
            <w:proofErr w:type="spellEnd"/>
            <w:r w:rsidRPr="00C77602">
              <w:rPr>
                <w:szCs w:val="18"/>
              </w:rPr>
              <w:t>, capable and always have intention to grow and learn new techs and enhance my skills.</w:t>
            </w:r>
          </w:p>
          <w:p w14:paraId="193A307E" w14:textId="77777777" w:rsidR="0075184D" w:rsidRPr="00520445" w:rsidRDefault="0075184D" w:rsidP="0075184D">
            <w:pPr>
              <w:pStyle w:val="Heading3"/>
              <w:rPr>
                <w:sz w:val="18"/>
                <w:szCs w:val="18"/>
              </w:rPr>
            </w:pPr>
            <w:r w:rsidRPr="00520445">
              <w:rPr>
                <w:sz w:val="18"/>
                <w:szCs w:val="18"/>
              </w:rPr>
              <w:t>Education</w:t>
            </w:r>
          </w:p>
          <w:p w14:paraId="686320D2" w14:textId="235BA98F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>B Tech in CSE @Aliah University, 7.</w:t>
            </w:r>
            <w:r w:rsidR="000975A2">
              <w:rPr>
                <w:szCs w:val="18"/>
              </w:rPr>
              <w:t>6</w:t>
            </w:r>
            <w:r w:rsidR="00041ACB">
              <w:rPr>
                <w:szCs w:val="18"/>
              </w:rPr>
              <w:t>2</w:t>
            </w:r>
            <w:r w:rsidRPr="00C77602">
              <w:rPr>
                <w:szCs w:val="18"/>
              </w:rPr>
              <w:t xml:space="preserve"> </w:t>
            </w:r>
            <w:proofErr w:type="spellStart"/>
            <w:r w:rsidRPr="00C77602">
              <w:rPr>
                <w:szCs w:val="18"/>
              </w:rPr>
              <w:t>cgpa</w:t>
            </w:r>
            <w:proofErr w:type="spellEnd"/>
          </w:p>
          <w:p w14:paraId="3DEF0A55" w14:textId="77777777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>PCM, WBCHSE, 90%</w:t>
            </w:r>
          </w:p>
          <w:p w14:paraId="166C23E4" w14:textId="77777777" w:rsidR="0075184D" w:rsidRPr="00C77602" w:rsidRDefault="0075184D" w:rsidP="0075184D">
            <w:pPr>
              <w:pStyle w:val="ListParagraph"/>
              <w:numPr>
                <w:ilvl w:val="0"/>
                <w:numId w:val="3"/>
              </w:numPr>
              <w:rPr>
                <w:szCs w:val="18"/>
              </w:rPr>
            </w:pPr>
            <w:r w:rsidRPr="00C77602">
              <w:rPr>
                <w:szCs w:val="18"/>
              </w:rPr>
              <w:t>MP, WBBSE, 85%</w:t>
            </w:r>
          </w:p>
          <w:p w14:paraId="4DA9A078" w14:textId="77777777" w:rsidR="0075184D" w:rsidRPr="00DC0C04" w:rsidRDefault="0075184D" w:rsidP="0075184D">
            <w:pPr>
              <w:pStyle w:val="Heading3"/>
              <w:rPr>
                <w:sz w:val="22"/>
                <w:szCs w:val="22"/>
              </w:rPr>
            </w:pPr>
            <w:r w:rsidRPr="00DC0C04">
              <w:rPr>
                <w:sz w:val="22"/>
                <w:szCs w:val="22"/>
              </w:rPr>
              <w:t>SKills</w:t>
            </w:r>
          </w:p>
          <w:p w14:paraId="7F7DEFBC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MERN developer</w:t>
            </w:r>
          </w:p>
          <w:p w14:paraId="1D62FED4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Expert C++ programmer</w:t>
            </w:r>
          </w:p>
          <w:p w14:paraId="79D6C47C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Problem solving skill in DSA</w:t>
            </w:r>
          </w:p>
          <w:p w14:paraId="3F3CAF19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C, C++, Python, Java, JavaScript, HTML, CSS</w:t>
            </w:r>
          </w:p>
          <w:p w14:paraId="16163B36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 xml:space="preserve">React, React Native, Nodejs, Express </w:t>
            </w:r>
            <w:proofErr w:type="spellStart"/>
            <w:r>
              <w:t>js</w:t>
            </w:r>
            <w:proofErr w:type="spellEnd"/>
            <w:r>
              <w:t>, MongoDB, SQL</w:t>
            </w:r>
          </w:p>
          <w:p w14:paraId="6DEA3405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OOPs, OS, DBMS, Linux, CS fundamentals</w:t>
            </w:r>
          </w:p>
          <w:p w14:paraId="4CDAA6DE" w14:textId="77777777" w:rsidR="0075184D" w:rsidRDefault="0075184D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Bootstrap, React-Bootstrap, Redux, Redux-toolkit, Tailwind</w:t>
            </w:r>
          </w:p>
          <w:p w14:paraId="7B4060A5" w14:textId="70737C90" w:rsidR="0075184D" w:rsidRDefault="000D17A5" w:rsidP="0075184D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W</w:t>
            </w:r>
            <w:r w:rsidR="0075184D">
              <w:t xml:space="preserve">eb </w:t>
            </w:r>
            <w:r>
              <w:t>Development</w:t>
            </w:r>
            <w:r w:rsidR="008C3325">
              <w:t xml:space="preserve">, Next </w:t>
            </w:r>
            <w:proofErr w:type="spellStart"/>
            <w:r w:rsidR="008C3325">
              <w:t>js</w:t>
            </w:r>
            <w:proofErr w:type="spellEnd"/>
            <w:r w:rsidR="008C3325">
              <w:t>, Firebase</w:t>
            </w:r>
          </w:p>
          <w:p w14:paraId="7E4FA94A" w14:textId="55A23BC6" w:rsidR="0075184D" w:rsidRDefault="0075184D" w:rsidP="00C77602">
            <w:pPr>
              <w:pStyle w:val="ListParagraph"/>
              <w:numPr>
                <w:ilvl w:val="0"/>
                <w:numId w:val="2"/>
              </w:numPr>
              <w:spacing w:line="276" w:lineRule="auto"/>
            </w:pPr>
            <w:r>
              <w:t>Leadership capability, teamwork, communication</w:t>
            </w:r>
          </w:p>
          <w:p w14:paraId="4BDC0062" w14:textId="77777777" w:rsidR="002A50A7" w:rsidRPr="00CB0055" w:rsidRDefault="002A50A7" w:rsidP="002A50A7">
            <w:pPr>
              <w:pStyle w:val="ListParagraph"/>
              <w:spacing w:line="276" w:lineRule="auto"/>
            </w:pPr>
          </w:p>
          <w:sdt>
            <w:sdtPr>
              <w:id w:val="1111563247"/>
              <w:placeholder>
                <w:docPart w:val="F5CDB1A92AD64B6595D29C4A06C02B44"/>
              </w:placeholder>
              <w:temporary/>
              <w:showingPlcHdr/>
              <w15:appearance w15:val="hidden"/>
            </w:sdtPr>
            <w:sdtContent>
              <w:p w14:paraId="511E8214" w14:textId="77777777" w:rsidR="0075184D" w:rsidRDefault="0075184D" w:rsidP="0075184D">
                <w:r w:rsidRPr="00DC0C04">
                  <w:rPr>
                    <w:b/>
                    <w:bCs/>
                    <w:color w:val="7030A0"/>
                  </w:rPr>
                  <w:t>PHONE:</w:t>
                </w:r>
              </w:p>
            </w:sdtContent>
          </w:sdt>
          <w:p w14:paraId="1A711F65" w14:textId="6CFB893C" w:rsidR="0075184D" w:rsidRDefault="0075184D" w:rsidP="0075184D">
            <w:r>
              <w:t>+91 8670562921</w:t>
            </w:r>
          </w:p>
          <w:p w14:paraId="08CCAAA7" w14:textId="77777777" w:rsidR="002A50A7" w:rsidRDefault="002A50A7" w:rsidP="0075184D"/>
          <w:p w14:paraId="78664331" w14:textId="596A2604" w:rsidR="002A50A7" w:rsidRPr="002A50A7" w:rsidRDefault="002A50A7" w:rsidP="002A50A7">
            <w:pPr>
              <w:rPr>
                <w:b/>
                <w:bCs/>
                <w:color w:val="7030A0"/>
              </w:rPr>
            </w:pPr>
            <w:r w:rsidRPr="002A50A7">
              <w:rPr>
                <w:b/>
                <w:bCs/>
                <w:color w:val="7030A0"/>
              </w:rPr>
              <w:t>EMAIL</w:t>
            </w:r>
            <w:r>
              <w:rPr>
                <w:b/>
                <w:bCs/>
                <w:color w:val="7030A0"/>
              </w:rPr>
              <w:t>:</w:t>
            </w:r>
          </w:p>
          <w:p w14:paraId="259D1B3C" w14:textId="0CA6132F" w:rsidR="002A50A7" w:rsidRDefault="00000000" w:rsidP="002A50A7">
            <w:hyperlink r:id="rId7" w:history="1">
              <w:r w:rsidR="003C3D85" w:rsidRPr="003C3D85">
                <w:rPr>
                  <w:rStyle w:val="Hyperlink"/>
                </w:rPr>
                <w:t>m</w:t>
              </w:r>
              <w:r w:rsidR="002A50A7" w:rsidRPr="003C3D85">
                <w:rPr>
                  <w:rStyle w:val="Hyperlink"/>
                </w:rPr>
                <w:t>ohsin</w:t>
              </w:r>
              <w:r w:rsidR="003C3D85" w:rsidRPr="003C3D85">
                <w:rPr>
                  <w:rStyle w:val="Hyperlink"/>
                </w:rPr>
                <w:t>raja4667@gmail.com</w:t>
              </w:r>
            </w:hyperlink>
          </w:p>
          <w:p w14:paraId="5A3AA9BF" w14:textId="178EDCA8" w:rsidR="003C3D85" w:rsidRDefault="003C3D85" w:rsidP="002A50A7"/>
          <w:p w14:paraId="206F674D" w14:textId="144499D7" w:rsidR="003C3D85" w:rsidRPr="003C3D85" w:rsidRDefault="003C3D85" w:rsidP="003C3D85">
            <w:pPr>
              <w:rPr>
                <w:b/>
                <w:bCs/>
                <w:color w:val="7030A0"/>
              </w:rPr>
            </w:pPr>
            <w:r w:rsidRPr="003C3D85">
              <w:rPr>
                <w:b/>
                <w:bCs/>
                <w:color w:val="7030A0"/>
              </w:rPr>
              <w:t>PORTFOLIO:</w:t>
            </w:r>
          </w:p>
          <w:p w14:paraId="5EB3CB75" w14:textId="75A892B5" w:rsidR="003C3D85" w:rsidRPr="004D3011" w:rsidRDefault="00000000" w:rsidP="002A50A7">
            <w:hyperlink r:id="rId8" w:history="1">
              <w:r w:rsidR="003C3D85" w:rsidRPr="003C3D85">
                <w:rPr>
                  <w:rStyle w:val="Hyperlink"/>
                </w:rPr>
                <w:t>https://mohsinking2002.github.io/mohsin-king/</w:t>
              </w:r>
            </w:hyperlink>
          </w:p>
          <w:p w14:paraId="0483C403" w14:textId="15242826" w:rsidR="00C77602" w:rsidRPr="002A50A7" w:rsidRDefault="00C77602" w:rsidP="00C77602">
            <w:pPr>
              <w:pStyle w:val="Heading3"/>
              <w:rPr>
                <w:color w:val="7030A0"/>
                <w:sz w:val="18"/>
                <w:szCs w:val="18"/>
              </w:rPr>
            </w:pPr>
            <w:r w:rsidRPr="002A50A7">
              <w:rPr>
                <w:color w:val="7030A0"/>
                <w:sz w:val="18"/>
                <w:szCs w:val="18"/>
              </w:rPr>
              <w:t>Links</w:t>
            </w:r>
            <w:r w:rsidR="003C3D85">
              <w:rPr>
                <w:color w:val="7030A0"/>
                <w:sz w:val="18"/>
                <w:szCs w:val="18"/>
              </w:rPr>
              <w:t>:</w:t>
            </w:r>
          </w:p>
          <w:p w14:paraId="4E034F67" w14:textId="1BD932EE" w:rsidR="00C77602" w:rsidRDefault="00000000" w:rsidP="002A50A7">
            <w:pPr>
              <w:pStyle w:val="ListParagraph"/>
              <w:numPr>
                <w:ilvl w:val="0"/>
                <w:numId w:val="11"/>
              </w:numPr>
              <w:spacing w:line="276" w:lineRule="auto"/>
            </w:pPr>
            <w:hyperlink r:id="rId9" w:history="1">
              <w:r w:rsidR="00C77602" w:rsidRPr="00C77602">
                <w:rPr>
                  <w:rStyle w:val="Hyperlink"/>
                </w:rPr>
                <w:t>Linked In</w:t>
              </w:r>
            </w:hyperlink>
          </w:p>
          <w:p w14:paraId="122E0508" w14:textId="350C67B6" w:rsidR="0075184D" w:rsidRPr="00C77602" w:rsidRDefault="00000000" w:rsidP="002A50A7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Theme="majorHAnsi" w:hAnsiTheme="majorHAnsi"/>
                <w:b/>
                <w:bCs/>
                <w:color w:val="7030A0"/>
                <w:sz w:val="20"/>
                <w:szCs w:val="20"/>
              </w:rPr>
            </w:pPr>
            <w:hyperlink r:id="rId10" w:history="1">
              <w:r w:rsidR="00C77602" w:rsidRPr="00C77602">
                <w:rPr>
                  <w:rStyle w:val="Hyperlink"/>
                </w:rPr>
                <w:t>Git Hub</w:t>
              </w:r>
            </w:hyperlink>
          </w:p>
          <w:p w14:paraId="1CA87AD8" w14:textId="5ABEB7B6" w:rsidR="00C77602" w:rsidRPr="003C3D85" w:rsidRDefault="00000000" w:rsidP="003C3D85">
            <w:pPr>
              <w:pStyle w:val="ListParagraph"/>
              <w:numPr>
                <w:ilvl w:val="0"/>
                <w:numId w:val="11"/>
              </w:numPr>
              <w:tabs>
                <w:tab w:val="left" w:pos="990"/>
              </w:tabs>
              <w:spacing w:line="276" w:lineRule="auto"/>
              <w:rPr>
                <w:rFonts w:asciiTheme="majorHAnsi" w:hAnsiTheme="majorHAnsi"/>
                <w:b/>
                <w:bCs/>
                <w:color w:val="7030A0"/>
                <w:sz w:val="20"/>
                <w:szCs w:val="20"/>
              </w:rPr>
            </w:pPr>
            <w:hyperlink r:id="rId11" w:history="1">
              <w:proofErr w:type="spellStart"/>
              <w:r w:rsidR="00C77602" w:rsidRPr="00C77602">
                <w:rPr>
                  <w:rStyle w:val="Hyperlink"/>
                </w:rPr>
                <w:t>Leetcode</w:t>
              </w:r>
              <w:proofErr w:type="spellEnd"/>
            </w:hyperlink>
          </w:p>
        </w:tc>
        <w:tc>
          <w:tcPr>
            <w:tcW w:w="730" w:type="dxa"/>
          </w:tcPr>
          <w:p w14:paraId="067D6526" w14:textId="77777777" w:rsidR="0075184D" w:rsidRDefault="0075184D" w:rsidP="0075184D">
            <w:pPr>
              <w:tabs>
                <w:tab w:val="left" w:pos="990"/>
              </w:tabs>
            </w:pPr>
          </w:p>
        </w:tc>
        <w:tc>
          <w:tcPr>
            <w:tcW w:w="6570" w:type="dxa"/>
          </w:tcPr>
          <w:sdt>
            <w:sdtPr>
              <w:id w:val="1001553383"/>
              <w:placeholder>
                <w:docPart w:val="BC3AB670AE084B489DF37FDA4B12D8F1"/>
              </w:placeholder>
              <w:temporary/>
              <w:showingPlcHdr/>
              <w15:appearance w15:val="hidden"/>
            </w:sdtPr>
            <w:sdtContent>
              <w:p w14:paraId="139E0A85" w14:textId="77777777" w:rsidR="0075184D" w:rsidRDefault="0075184D" w:rsidP="0075184D">
                <w:pPr>
                  <w:pStyle w:val="Heading2"/>
                </w:pPr>
                <w:r w:rsidRPr="0075184D">
                  <w:rPr>
                    <w:color w:val="7030A0"/>
                    <w:sz w:val="20"/>
                    <w:szCs w:val="20"/>
                  </w:rPr>
                  <w:t>WORK EXPERIENCE</w:t>
                </w:r>
              </w:p>
            </w:sdtContent>
          </w:sdt>
          <w:p w14:paraId="5970B3E1" w14:textId="2044643A" w:rsidR="00034DCD" w:rsidRPr="004D3011" w:rsidRDefault="00034DCD" w:rsidP="00034DCD">
            <w:pPr>
              <w:pStyle w:val="Heading4"/>
              <w:rPr>
                <w:bCs/>
              </w:rPr>
            </w:pPr>
            <w:proofErr w:type="spellStart"/>
            <w:r>
              <w:t>Ditinex</w:t>
            </w:r>
            <w:proofErr w:type="spellEnd"/>
            <w:r>
              <w:t xml:space="preserve"> Enterprise, MERN Developer Intern</w:t>
            </w:r>
          </w:p>
          <w:p w14:paraId="53B1B2A7" w14:textId="77777777" w:rsidR="00034DCD" w:rsidRPr="004D3011" w:rsidRDefault="00034DCD" w:rsidP="00034DCD">
            <w:pPr>
              <w:pStyle w:val="Date"/>
            </w:pPr>
            <w:r>
              <w:t xml:space="preserve">April’23 </w:t>
            </w:r>
            <w:r w:rsidRPr="004D3011">
              <w:t>–</w:t>
            </w:r>
            <w:r>
              <w:t xml:space="preserve"> present</w:t>
            </w:r>
          </w:p>
          <w:p w14:paraId="631F8A6E" w14:textId="75445BCD" w:rsidR="00034DCD" w:rsidRDefault="00034DCD" w:rsidP="00034DCD">
            <w:pPr>
              <w:pStyle w:val="ListParagraph"/>
              <w:numPr>
                <w:ilvl w:val="0"/>
                <w:numId w:val="6"/>
              </w:numPr>
            </w:pPr>
            <w:r>
              <w:t>Developed awesome UI of HSSP</w:t>
            </w:r>
            <w:r w:rsidR="00800873">
              <w:t xml:space="preserve">, </w:t>
            </w:r>
            <w:hyperlink r:id="rId12" w:history="1">
              <w:proofErr w:type="spellStart"/>
              <w:r w:rsidR="00800873" w:rsidRPr="00041ACB">
                <w:rPr>
                  <w:rStyle w:val="Hyperlink"/>
                </w:rPr>
                <w:t>TaskFollow</w:t>
              </w:r>
              <w:proofErr w:type="spellEnd"/>
            </w:hyperlink>
            <w:r w:rsidR="00800873">
              <w:t xml:space="preserve"> and </w:t>
            </w:r>
            <w:proofErr w:type="spellStart"/>
            <w:r w:rsidR="00800873">
              <w:t>Faceit</w:t>
            </w:r>
            <w:proofErr w:type="spellEnd"/>
          </w:p>
          <w:p w14:paraId="4C0E8F07" w14:textId="4AF0EC75" w:rsidR="00034DCD" w:rsidRDefault="00034DCD" w:rsidP="00034DCD">
            <w:pPr>
              <w:pStyle w:val="ListParagraph"/>
              <w:numPr>
                <w:ilvl w:val="0"/>
                <w:numId w:val="6"/>
              </w:numPr>
            </w:pPr>
            <w:r>
              <w:t>API Integration,</w:t>
            </w:r>
            <w:r w:rsidR="00041ACB">
              <w:t xml:space="preserve"> making</w:t>
            </w:r>
            <w:r>
              <w:t xml:space="preserve"> REST API</w:t>
            </w:r>
            <w:r w:rsidR="00041ACB">
              <w:t xml:space="preserve">s, </w:t>
            </w:r>
            <w:proofErr w:type="spellStart"/>
            <w:r w:rsidR="00041ACB">
              <w:t>tesing</w:t>
            </w:r>
            <w:proofErr w:type="spellEnd"/>
            <w:r w:rsidR="00041ACB">
              <w:t xml:space="preserve"> </w:t>
            </w:r>
            <w:proofErr w:type="spellStart"/>
            <w:r w:rsidR="00041ACB">
              <w:t>apis</w:t>
            </w:r>
            <w:proofErr w:type="spellEnd"/>
            <w:r w:rsidR="00041ACB">
              <w:t xml:space="preserve">, Bug fixing </w:t>
            </w:r>
            <w:proofErr w:type="spellStart"/>
            <w:r w:rsidR="00041ACB">
              <w:t>etc</w:t>
            </w:r>
            <w:proofErr w:type="spellEnd"/>
          </w:p>
          <w:p w14:paraId="6C497740" w14:textId="77777777" w:rsidR="00034DCD" w:rsidRDefault="00034DCD" w:rsidP="0075184D">
            <w:pPr>
              <w:pStyle w:val="Heading4"/>
            </w:pPr>
          </w:p>
          <w:p w14:paraId="31064E22" w14:textId="72C0DF75" w:rsidR="0075184D" w:rsidRPr="004F133A" w:rsidRDefault="0075184D" w:rsidP="0075184D">
            <w:pPr>
              <w:pStyle w:val="Heading4"/>
              <w:rPr>
                <w:bCs/>
              </w:rPr>
            </w:pPr>
            <w:r w:rsidRPr="004F133A">
              <w:t>The Creamy Layer, Full stack Developer Intern</w:t>
            </w:r>
          </w:p>
          <w:p w14:paraId="59F04292" w14:textId="515586D9" w:rsidR="0075184D" w:rsidRPr="00036450" w:rsidRDefault="0075184D" w:rsidP="0075184D">
            <w:pPr>
              <w:pStyle w:val="Date"/>
            </w:pPr>
            <w:r>
              <w:t xml:space="preserve">Feb’23 </w:t>
            </w:r>
            <w:r w:rsidRPr="00036450">
              <w:t>–</w:t>
            </w:r>
            <w:r>
              <w:t xml:space="preserve"> </w:t>
            </w:r>
            <w:r w:rsidR="00034DCD">
              <w:t>Mar’23</w:t>
            </w:r>
          </w:p>
          <w:p w14:paraId="7136BB2B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Developed UI of company website, </w:t>
            </w:r>
            <w:hyperlink r:id="rId13" w:history="1">
              <w:r w:rsidRPr="002D217A">
                <w:rPr>
                  <w:rStyle w:val="Hyperlink"/>
                </w:rPr>
                <w:t>view</w:t>
              </w:r>
            </w:hyperlink>
          </w:p>
          <w:p w14:paraId="5BB7628C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Backend, REST API, API Integration, testing </w:t>
            </w:r>
            <w:proofErr w:type="spellStart"/>
            <w:r>
              <w:t>etc</w:t>
            </w:r>
            <w:proofErr w:type="spellEnd"/>
          </w:p>
          <w:p w14:paraId="32BADEAE" w14:textId="77777777" w:rsidR="0075184D" w:rsidRDefault="0075184D" w:rsidP="00034DCD"/>
          <w:p w14:paraId="45FD8D5B" w14:textId="77777777" w:rsidR="0075184D" w:rsidRPr="004D3011" w:rsidRDefault="0075184D" w:rsidP="0075184D">
            <w:pPr>
              <w:pStyle w:val="Heading4"/>
              <w:rPr>
                <w:bCs/>
              </w:rPr>
            </w:pPr>
            <w:r>
              <w:t xml:space="preserve">Hactoberfest’22, </w:t>
            </w:r>
            <w:proofErr w:type="gramStart"/>
            <w:r>
              <w:t>Open Source</w:t>
            </w:r>
            <w:proofErr w:type="gramEnd"/>
            <w:r>
              <w:t xml:space="preserve"> Contribution</w:t>
            </w:r>
          </w:p>
          <w:p w14:paraId="2B24B53A" w14:textId="77777777" w:rsidR="0075184D" w:rsidRPr="004D3011" w:rsidRDefault="0075184D" w:rsidP="0075184D">
            <w:pPr>
              <w:pStyle w:val="Date"/>
            </w:pPr>
            <w:r>
              <w:t xml:space="preserve">Oct’22 </w:t>
            </w:r>
            <w:r w:rsidRPr="004D3011">
              <w:t>–</w:t>
            </w:r>
            <w:r>
              <w:t xml:space="preserve"> Oct’22</w:t>
            </w:r>
          </w:p>
          <w:p w14:paraId="3A492B64" w14:textId="77777777" w:rsidR="0075184D" w:rsidRDefault="0075184D" w:rsidP="0075184D">
            <w:pPr>
              <w:pStyle w:val="ListParagraph"/>
              <w:numPr>
                <w:ilvl w:val="0"/>
                <w:numId w:val="7"/>
              </w:numPr>
            </w:pPr>
            <w:r>
              <w:t xml:space="preserve">Realtime chat Application using Nodejs, Socket.io, </w:t>
            </w:r>
            <w:hyperlink r:id="rId14" w:history="1">
              <w:r w:rsidRPr="009234F3">
                <w:rPr>
                  <w:rStyle w:val="Hyperlink"/>
                </w:rPr>
                <w:t>view</w:t>
              </w:r>
            </w:hyperlink>
          </w:p>
          <w:p w14:paraId="24127372" w14:textId="5DC9D1AA" w:rsidR="0075184D" w:rsidRDefault="0075184D" w:rsidP="0075184D">
            <w:pPr>
              <w:pStyle w:val="ListParagraph"/>
              <w:numPr>
                <w:ilvl w:val="0"/>
                <w:numId w:val="7"/>
              </w:numPr>
            </w:pPr>
            <w:r>
              <w:t xml:space="preserve">Text to Speech converter, </w:t>
            </w:r>
            <w:hyperlink r:id="rId15" w:history="1">
              <w:r w:rsidRPr="009234F3">
                <w:rPr>
                  <w:rStyle w:val="Hyperlink"/>
                </w:rPr>
                <w:t xml:space="preserve">view </w:t>
              </w:r>
            </w:hyperlink>
            <w:r>
              <w:t xml:space="preserve"> Age calculator using JavaScript, </w:t>
            </w:r>
            <w:hyperlink r:id="rId16" w:history="1">
              <w:r w:rsidRPr="009234F3">
                <w:rPr>
                  <w:rStyle w:val="Hyperlink"/>
                </w:rPr>
                <w:t>view</w:t>
              </w:r>
            </w:hyperlink>
          </w:p>
          <w:p w14:paraId="227D5521" w14:textId="77777777" w:rsidR="000C43F6" w:rsidRDefault="000C43F6" w:rsidP="000C43F6">
            <w:pPr>
              <w:pStyle w:val="ListParagraph"/>
            </w:pPr>
          </w:p>
          <w:p w14:paraId="72E3A744" w14:textId="77777777" w:rsidR="0075184D" w:rsidRPr="0075184D" w:rsidRDefault="0075184D" w:rsidP="0075184D">
            <w:pPr>
              <w:pStyle w:val="Heading2"/>
              <w:rPr>
                <w:color w:val="7030A0"/>
                <w:sz w:val="20"/>
                <w:szCs w:val="20"/>
              </w:rPr>
            </w:pPr>
            <w:r w:rsidRPr="0075184D">
              <w:rPr>
                <w:color w:val="7030A0"/>
                <w:sz w:val="20"/>
                <w:szCs w:val="20"/>
              </w:rPr>
              <w:t>Projects</w:t>
            </w:r>
          </w:p>
          <w:p w14:paraId="2294C727" w14:textId="56B24A57" w:rsidR="0075184D" w:rsidRPr="004F133A" w:rsidRDefault="0075184D" w:rsidP="0075184D">
            <w:pPr>
              <w:pStyle w:val="Heading4"/>
              <w:rPr>
                <w:bCs/>
              </w:rPr>
            </w:pPr>
            <w:proofErr w:type="spellStart"/>
            <w:r>
              <w:t>FuntasticVgram</w:t>
            </w:r>
            <w:proofErr w:type="spellEnd"/>
            <w:r w:rsidRPr="004F133A">
              <w:t xml:space="preserve">, </w:t>
            </w:r>
            <w:r>
              <w:t>MERN</w:t>
            </w:r>
          </w:p>
          <w:p w14:paraId="40A8E8ED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Social Media app using React, Mongo DB, Nodejs, Express, Redux, Redux-toolkit, REST APIs, Socket IO, Bootstrap, JWT </w:t>
            </w:r>
            <w:proofErr w:type="spellStart"/>
            <w:r>
              <w:t>etc</w:t>
            </w:r>
            <w:proofErr w:type="spellEnd"/>
          </w:p>
          <w:p w14:paraId="3A14D2BF" w14:textId="45ADABB2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Implemented CRUD operations, follow users, make comments, like posts, Chat features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7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1FC82C33" w14:textId="77777777" w:rsidR="002A50A7" w:rsidRDefault="002A50A7" w:rsidP="002A50A7">
            <w:pPr>
              <w:pStyle w:val="ListParagraph"/>
            </w:pPr>
          </w:p>
          <w:p w14:paraId="4BE5C64C" w14:textId="77777777" w:rsidR="0075184D" w:rsidRPr="004D3011" w:rsidRDefault="0075184D" w:rsidP="0075184D">
            <w:pPr>
              <w:pStyle w:val="Heading4"/>
              <w:rPr>
                <w:bCs/>
              </w:rPr>
            </w:pPr>
            <w:r>
              <w:t>Burger King, MERN</w:t>
            </w:r>
          </w:p>
          <w:p w14:paraId="48F53471" w14:textId="77777777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>Developed a full stack Burger Ordering app using MERN, google authentication, React-Bootstrap</w:t>
            </w:r>
          </w:p>
          <w:p w14:paraId="7A36340B" w14:textId="470D52DA" w:rsidR="0075184D" w:rsidRDefault="0075184D" w:rsidP="0075184D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Implemented add to cart, payment </w:t>
            </w:r>
            <w:proofErr w:type="gramStart"/>
            <w:r>
              <w:t>Integration(</w:t>
            </w:r>
            <w:proofErr w:type="spellStart"/>
            <w:proofErr w:type="gramEnd"/>
            <w:r>
              <w:t>Razorpay</w:t>
            </w:r>
            <w:proofErr w:type="spellEnd"/>
            <w:r>
              <w:t xml:space="preserve">) for ordering, Admin dashboard for sale report, progress chart, available and sold items, orders, users,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8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080D71B1" w14:textId="77777777" w:rsidR="002A50A7" w:rsidRDefault="002A50A7" w:rsidP="002A50A7">
            <w:pPr>
              <w:pStyle w:val="ListParagraph"/>
            </w:pPr>
          </w:p>
          <w:p w14:paraId="0C77852F" w14:textId="77777777" w:rsidR="0075184D" w:rsidRPr="004F133A" w:rsidRDefault="0075184D" w:rsidP="0075184D">
            <w:pPr>
              <w:pStyle w:val="Heading4"/>
              <w:rPr>
                <w:bCs/>
              </w:rPr>
            </w:pPr>
            <w:r>
              <w:t>Code Help Clone</w:t>
            </w:r>
            <w:r w:rsidRPr="004F133A">
              <w:t xml:space="preserve">, </w:t>
            </w:r>
            <w:r>
              <w:t>React Native</w:t>
            </w:r>
          </w:p>
          <w:p w14:paraId="603D17F1" w14:textId="77777777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>Developed a cross platform app using expo and React Native</w:t>
            </w:r>
          </w:p>
          <w:p w14:paraId="22CC5769" w14:textId="62133785" w:rsidR="0075184D" w:rsidRDefault="0075184D" w:rsidP="0075184D">
            <w:pPr>
              <w:pStyle w:val="ListParagraph"/>
              <w:numPr>
                <w:ilvl w:val="0"/>
                <w:numId w:val="5"/>
              </w:numPr>
            </w:pPr>
            <w:r>
              <w:t xml:space="preserve">Education app with lot of courses, enrolled students </w:t>
            </w:r>
            <w:proofErr w:type="spellStart"/>
            <w:r>
              <w:t>etc</w:t>
            </w:r>
            <w:proofErr w:type="spellEnd"/>
            <w:r w:rsidR="002D217A">
              <w:t xml:space="preserve">  </w:t>
            </w:r>
            <w:hyperlink r:id="rId19" w:history="1">
              <w:r w:rsidR="002D217A" w:rsidRPr="002D217A">
                <w:rPr>
                  <w:rStyle w:val="Hyperlink"/>
                </w:rPr>
                <w:t>view</w:t>
              </w:r>
            </w:hyperlink>
          </w:p>
          <w:p w14:paraId="55FCC978" w14:textId="77777777" w:rsidR="000C43F6" w:rsidRDefault="000C43F6" w:rsidP="000C43F6">
            <w:pPr>
              <w:pStyle w:val="ListParagraph"/>
            </w:pPr>
          </w:p>
          <w:p w14:paraId="14422F57" w14:textId="77777777" w:rsidR="0075184D" w:rsidRPr="0075184D" w:rsidRDefault="0075184D" w:rsidP="0075184D">
            <w:pPr>
              <w:pStyle w:val="Heading2"/>
              <w:rPr>
                <w:color w:val="7030A0"/>
                <w:sz w:val="20"/>
                <w:szCs w:val="20"/>
              </w:rPr>
            </w:pPr>
            <w:r w:rsidRPr="0075184D">
              <w:rPr>
                <w:color w:val="7030A0"/>
                <w:sz w:val="20"/>
                <w:szCs w:val="20"/>
              </w:rPr>
              <w:t>AchieveMents</w:t>
            </w:r>
          </w:p>
          <w:p w14:paraId="4A1EC810" w14:textId="6FF1308C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Solved 2</w:t>
            </w:r>
            <w:r w:rsidR="005E493A">
              <w:t>75</w:t>
            </w:r>
            <w:r>
              <w:t xml:space="preserve">+ DSA questions on </w:t>
            </w:r>
            <w:proofErr w:type="spellStart"/>
            <w:proofErr w:type="gramStart"/>
            <w:r>
              <w:t>Leetcode</w:t>
            </w:r>
            <w:proofErr w:type="spellEnd"/>
            <w:r>
              <w:t>(</w:t>
            </w:r>
            <w:proofErr w:type="gramEnd"/>
            <w:r>
              <w:t>3</w:t>
            </w:r>
            <w:r w:rsidR="00C77602">
              <w:t xml:space="preserve"> Star</w:t>
            </w:r>
            <w:r>
              <w:t>),</w:t>
            </w:r>
            <w:r w:rsidR="00C77602">
              <w:t xml:space="preserve"> attend contests </w:t>
            </w:r>
            <w:proofErr w:type="spellStart"/>
            <w:r w:rsidR="00C77602">
              <w:t>regulary</w:t>
            </w:r>
            <w:proofErr w:type="spellEnd"/>
            <w:r w:rsidR="00C77602">
              <w:t>,</w:t>
            </w:r>
            <w:r>
              <w:t xml:space="preserve"> Rating 14</w:t>
            </w:r>
            <w:r w:rsidR="00A8499D">
              <w:t>5</w:t>
            </w:r>
            <w:r>
              <w:t>0+</w:t>
            </w:r>
          </w:p>
          <w:p w14:paraId="5269A65D" w14:textId="408AB436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Score</w:t>
            </w:r>
            <w:r w:rsidR="00C77602">
              <w:t>d</w:t>
            </w:r>
            <w:r>
              <w:t xml:space="preserve"> 55</w:t>
            </w:r>
            <w:r w:rsidR="00A8499D">
              <w:t>0</w:t>
            </w:r>
            <w:r>
              <w:t xml:space="preserve">+ @GeeksforGeeks, </w:t>
            </w:r>
            <w:r w:rsidR="00C77602">
              <w:t>Institute Rank 16th</w:t>
            </w:r>
          </w:p>
          <w:p w14:paraId="21F8B008" w14:textId="77777777" w:rsidR="0075184D" w:rsidRDefault="0075184D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 xml:space="preserve">Member of coding community – </w:t>
            </w:r>
            <w:proofErr w:type="spellStart"/>
            <w:r>
              <w:t>Taiyogakure</w:t>
            </w:r>
            <w:proofErr w:type="spellEnd"/>
            <w:r>
              <w:t>, GDSE Aliah University</w:t>
            </w:r>
          </w:p>
          <w:p w14:paraId="73A624E7" w14:textId="77777777" w:rsidR="000D17A5" w:rsidRDefault="000D17A5" w:rsidP="0075184D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Specialist Badge @CodeStudio by Coding Ninja</w:t>
            </w:r>
          </w:p>
          <w:p w14:paraId="19EDF524" w14:textId="75EDD275" w:rsidR="000C43F6" w:rsidRPr="009234F3" w:rsidRDefault="000C43F6" w:rsidP="000C43F6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proofErr w:type="spellStart"/>
            <w:r>
              <w:t>Leetcode</w:t>
            </w:r>
            <w:proofErr w:type="spellEnd"/>
            <w:r>
              <w:t xml:space="preserve"> Study plan badges and 100 days badge</w:t>
            </w:r>
          </w:p>
        </w:tc>
      </w:tr>
    </w:tbl>
    <w:p w14:paraId="6489CA9A" w14:textId="1C360FE9" w:rsidR="002A50A7" w:rsidRPr="002A50A7" w:rsidRDefault="002A50A7" w:rsidP="002A50A7">
      <w:pPr>
        <w:pStyle w:val="Heading3"/>
        <w:rPr>
          <w:color w:val="7030A0"/>
          <w:sz w:val="18"/>
          <w:szCs w:val="18"/>
        </w:rPr>
      </w:pPr>
      <w:r>
        <w:rPr>
          <w:color w:val="7030A0"/>
          <w:sz w:val="18"/>
          <w:szCs w:val="18"/>
        </w:rPr>
        <w:t xml:space="preserve">   Hobbies</w:t>
      </w:r>
      <w:r w:rsidR="003C3D85">
        <w:rPr>
          <w:color w:val="7030A0"/>
          <w:sz w:val="18"/>
          <w:szCs w:val="18"/>
        </w:rPr>
        <w:t>:</w:t>
      </w:r>
    </w:p>
    <w:p w14:paraId="43B92846" w14:textId="58BC4A34" w:rsidR="003C3D85" w:rsidRDefault="008C3325" w:rsidP="003C3D85">
      <w:pPr>
        <w:pStyle w:val="ListParagraph"/>
        <w:numPr>
          <w:ilvl w:val="0"/>
          <w:numId w:val="13"/>
        </w:numPr>
      </w:pPr>
      <w:r>
        <w:t xml:space="preserve">Listening </w:t>
      </w:r>
      <w:proofErr w:type="spellStart"/>
      <w:r w:rsidR="002A50A7">
        <w:t>Music</w:t>
      </w:r>
      <w:r>
        <w:t>s</w:t>
      </w:r>
      <w:proofErr w:type="spellEnd"/>
    </w:p>
    <w:p w14:paraId="20670B9C" w14:textId="702C67B8" w:rsidR="003C3D85" w:rsidRDefault="008C3325" w:rsidP="003C3D85">
      <w:pPr>
        <w:pStyle w:val="ListParagraph"/>
        <w:numPr>
          <w:ilvl w:val="0"/>
          <w:numId w:val="13"/>
        </w:numPr>
      </w:pPr>
      <w:r>
        <w:t xml:space="preserve">Watching </w:t>
      </w:r>
      <w:r w:rsidR="002A50A7">
        <w:t xml:space="preserve">Movies </w:t>
      </w:r>
    </w:p>
    <w:p w14:paraId="103CD027" w14:textId="59F75DFD" w:rsidR="003C3D85" w:rsidRDefault="008C3325" w:rsidP="003C3D85">
      <w:pPr>
        <w:pStyle w:val="ListParagraph"/>
        <w:numPr>
          <w:ilvl w:val="0"/>
          <w:numId w:val="13"/>
        </w:numPr>
      </w:pPr>
      <w:r>
        <w:t xml:space="preserve">Playing </w:t>
      </w:r>
      <w:r w:rsidR="002A50A7">
        <w:t>Cricket</w:t>
      </w:r>
    </w:p>
    <w:p w14:paraId="384D4A67" w14:textId="224C6BF4" w:rsidR="00C77602" w:rsidRPr="002A50A7" w:rsidRDefault="002A50A7" w:rsidP="003C3D85">
      <w:pPr>
        <w:pStyle w:val="ListParagraph"/>
        <w:numPr>
          <w:ilvl w:val="0"/>
          <w:numId w:val="13"/>
        </w:numPr>
      </w:pPr>
      <w:r>
        <w:t>Video Gaming</w:t>
      </w:r>
    </w:p>
    <w:sectPr w:rsidR="00C77602" w:rsidRPr="002A50A7" w:rsidSect="000C45FF">
      <w:head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52197" w14:textId="77777777" w:rsidR="00630640" w:rsidRDefault="00630640" w:rsidP="000C45FF">
      <w:r>
        <w:separator/>
      </w:r>
    </w:p>
  </w:endnote>
  <w:endnote w:type="continuationSeparator" w:id="0">
    <w:p w14:paraId="64068FD6" w14:textId="77777777" w:rsidR="00630640" w:rsidRDefault="006306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9A14A" w14:textId="77777777" w:rsidR="00630640" w:rsidRDefault="00630640" w:rsidP="000C45FF">
      <w:r>
        <w:separator/>
      </w:r>
    </w:p>
  </w:footnote>
  <w:footnote w:type="continuationSeparator" w:id="0">
    <w:p w14:paraId="114DF143" w14:textId="77777777" w:rsidR="00630640" w:rsidRDefault="006306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1FCE3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7571466" wp14:editId="72B65D0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FD0"/>
    <w:multiLevelType w:val="hybridMultilevel"/>
    <w:tmpl w:val="7F1CC03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45C"/>
    <w:multiLevelType w:val="hybridMultilevel"/>
    <w:tmpl w:val="84E4B7E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16737"/>
    <w:multiLevelType w:val="hybridMultilevel"/>
    <w:tmpl w:val="C9FC3F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A2F5F"/>
    <w:multiLevelType w:val="hybridMultilevel"/>
    <w:tmpl w:val="372E31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8D60FB"/>
    <w:multiLevelType w:val="hybridMultilevel"/>
    <w:tmpl w:val="9E943F86"/>
    <w:lvl w:ilvl="0" w:tplc="40090009">
      <w:start w:val="1"/>
      <w:numFmt w:val="bullet"/>
      <w:lvlText w:val="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5" w15:restartNumberingAfterBreak="0">
    <w:nsid w:val="27397A88"/>
    <w:multiLevelType w:val="hybridMultilevel"/>
    <w:tmpl w:val="1BDAC0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85FBE"/>
    <w:multiLevelType w:val="hybridMultilevel"/>
    <w:tmpl w:val="B008D2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2F77FF"/>
    <w:multiLevelType w:val="hybridMultilevel"/>
    <w:tmpl w:val="7DA8083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7713D"/>
    <w:multiLevelType w:val="hybridMultilevel"/>
    <w:tmpl w:val="18666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E70FD"/>
    <w:multiLevelType w:val="hybridMultilevel"/>
    <w:tmpl w:val="F5EE44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15E07"/>
    <w:multiLevelType w:val="hybridMultilevel"/>
    <w:tmpl w:val="0C8EE9B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8350A"/>
    <w:multiLevelType w:val="hybridMultilevel"/>
    <w:tmpl w:val="E76E14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062739">
    <w:abstractNumId w:val="10"/>
  </w:num>
  <w:num w:numId="2" w16cid:durableId="1793160806">
    <w:abstractNumId w:val="0"/>
  </w:num>
  <w:num w:numId="3" w16cid:durableId="2119450309">
    <w:abstractNumId w:val="9"/>
  </w:num>
  <w:num w:numId="4" w16cid:durableId="711542367">
    <w:abstractNumId w:val="11"/>
  </w:num>
  <w:num w:numId="5" w16cid:durableId="1724909483">
    <w:abstractNumId w:val="2"/>
  </w:num>
  <w:num w:numId="6" w16cid:durableId="751779107">
    <w:abstractNumId w:val="7"/>
  </w:num>
  <w:num w:numId="7" w16cid:durableId="557782395">
    <w:abstractNumId w:val="8"/>
  </w:num>
  <w:num w:numId="8" w16cid:durableId="1292591731">
    <w:abstractNumId w:val="6"/>
  </w:num>
  <w:num w:numId="9" w16cid:durableId="94860700">
    <w:abstractNumId w:val="5"/>
  </w:num>
  <w:num w:numId="10" w16cid:durableId="1237284271">
    <w:abstractNumId w:val="1"/>
  </w:num>
  <w:num w:numId="11" w16cid:durableId="2119132130">
    <w:abstractNumId w:val="3"/>
  </w:num>
  <w:num w:numId="12" w16cid:durableId="1296257901">
    <w:abstractNumId w:val="3"/>
  </w:num>
  <w:num w:numId="13" w16cid:durableId="1982348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B3"/>
    <w:rsid w:val="00034DCD"/>
    <w:rsid w:val="00036450"/>
    <w:rsid w:val="00041ACB"/>
    <w:rsid w:val="00094499"/>
    <w:rsid w:val="000975A2"/>
    <w:rsid w:val="000C43F6"/>
    <w:rsid w:val="000C45FF"/>
    <w:rsid w:val="000D17A5"/>
    <w:rsid w:val="000E3FD1"/>
    <w:rsid w:val="00112054"/>
    <w:rsid w:val="001317D8"/>
    <w:rsid w:val="001525E1"/>
    <w:rsid w:val="001760A2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A50A7"/>
    <w:rsid w:val="002D217A"/>
    <w:rsid w:val="0030481B"/>
    <w:rsid w:val="003156FC"/>
    <w:rsid w:val="003254B5"/>
    <w:rsid w:val="0037121F"/>
    <w:rsid w:val="003910D8"/>
    <w:rsid w:val="003A6B7D"/>
    <w:rsid w:val="003B06CA"/>
    <w:rsid w:val="003C25D4"/>
    <w:rsid w:val="003C3D85"/>
    <w:rsid w:val="004071FC"/>
    <w:rsid w:val="00445947"/>
    <w:rsid w:val="004813B3"/>
    <w:rsid w:val="00496591"/>
    <w:rsid w:val="004C63E4"/>
    <w:rsid w:val="004D3011"/>
    <w:rsid w:val="004F133A"/>
    <w:rsid w:val="00520445"/>
    <w:rsid w:val="005262AC"/>
    <w:rsid w:val="00546313"/>
    <w:rsid w:val="005E39D5"/>
    <w:rsid w:val="005E493A"/>
    <w:rsid w:val="00600670"/>
    <w:rsid w:val="0062123A"/>
    <w:rsid w:val="00630640"/>
    <w:rsid w:val="00646E75"/>
    <w:rsid w:val="006771D0"/>
    <w:rsid w:val="006C46A8"/>
    <w:rsid w:val="00715FCB"/>
    <w:rsid w:val="00743101"/>
    <w:rsid w:val="0075184D"/>
    <w:rsid w:val="00764C9F"/>
    <w:rsid w:val="007775E1"/>
    <w:rsid w:val="007867A0"/>
    <w:rsid w:val="007927F5"/>
    <w:rsid w:val="00800873"/>
    <w:rsid w:val="00802CA0"/>
    <w:rsid w:val="008C3325"/>
    <w:rsid w:val="009234F3"/>
    <w:rsid w:val="009260CD"/>
    <w:rsid w:val="00940A66"/>
    <w:rsid w:val="00952C25"/>
    <w:rsid w:val="00A20AC2"/>
    <w:rsid w:val="00A2118D"/>
    <w:rsid w:val="00A8499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77602"/>
    <w:rsid w:val="00C9578B"/>
    <w:rsid w:val="00CB0055"/>
    <w:rsid w:val="00D2522B"/>
    <w:rsid w:val="00D422DE"/>
    <w:rsid w:val="00D5459D"/>
    <w:rsid w:val="00DA1F4D"/>
    <w:rsid w:val="00DC0C04"/>
    <w:rsid w:val="00DD172A"/>
    <w:rsid w:val="00E25A26"/>
    <w:rsid w:val="00E4381A"/>
    <w:rsid w:val="00E45EE7"/>
    <w:rsid w:val="00E55D74"/>
    <w:rsid w:val="00EA01B3"/>
    <w:rsid w:val="00F60274"/>
    <w:rsid w:val="00F77FB9"/>
    <w:rsid w:val="00F92125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ECE41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DC0C0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EA01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133A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hsinking2002.github.io/mohsin-king/" TargetMode="External"/><Relationship Id="rId13" Type="http://schemas.openxmlformats.org/officeDocument/2006/relationships/hyperlink" Target="https://merakam.in/" TargetMode="External"/><Relationship Id="rId18" Type="http://schemas.openxmlformats.org/officeDocument/2006/relationships/hyperlink" Target="https://github.com/MohsinKing2002/BurgerK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ohsinraja4667@gmail.com" TargetMode="External"/><Relationship Id="rId12" Type="http://schemas.openxmlformats.org/officeDocument/2006/relationships/hyperlink" Target="https://staging-web.taskfollow.net/" TargetMode="External"/><Relationship Id="rId17" Type="http://schemas.openxmlformats.org/officeDocument/2006/relationships/hyperlink" Target="https://github.com/MohsinKing2002/mk-funtasticVgra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id-am-ahd935/Aliahns/tree/main/JavaScript/AgeCalculator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etcode.com/MohsinKing200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ndya2003/CRM-Website/tree/main/Text-to-Speech-converter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MohsinKing2002" TargetMode="External"/><Relationship Id="rId19" Type="http://schemas.openxmlformats.org/officeDocument/2006/relationships/hyperlink" Target="https://github.com/MohsinKing2002/codeHel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d-mohsin-raja-628370244" TargetMode="External"/><Relationship Id="rId14" Type="http://schemas.openxmlformats.org/officeDocument/2006/relationships/hyperlink" Target="https://github.com/sid-am-ahd935/Aliahns/tree/main/JavaScript/HactoChat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en-US%7b52E2D29C-32C0-41AF-A72F-D7476B601AD9%7d\%7b2B4C522A-0B4C-47B5-BC5E-FF1F3326DC71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698887D8444E21B48DB6EC8CC5A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5EEC7-E5C8-462D-BF3A-388606494872}"/>
      </w:docPartPr>
      <w:docPartBody>
        <w:p w:rsidR="00E26C94" w:rsidRDefault="004F53AE" w:rsidP="004F53AE">
          <w:pPr>
            <w:pStyle w:val="60698887D8444E21B48DB6EC8CC5ADF5"/>
          </w:pPr>
          <w:r w:rsidRPr="00D5459D">
            <w:t>Profile</w:t>
          </w:r>
        </w:p>
      </w:docPartBody>
    </w:docPart>
    <w:docPart>
      <w:docPartPr>
        <w:name w:val="F5CDB1A92AD64B6595D29C4A06C02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B2D11-0368-41EB-8FCD-647BE913BE0A}"/>
      </w:docPartPr>
      <w:docPartBody>
        <w:p w:rsidR="00E26C94" w:rsidRDefault="004F53AE" w:rsidP="004F53AE">
          <w:pPr>
            <w:pStyle w:val="F5CDB1A92AD64B6595D29C4A06C02B44"/>
          </w:pPr>
          <w:r w:rsidRPr="004D3011">
            <w:t>PHONE:</w:t>
          </w:r>
        </w:p>
      </w:docPartBody>
    </w:docPart>
    <w:docPart>
      <w:docPartPr>
        <w:name w:val="BC3AB670AE084B489DF37FDA4B12D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1CCE0-A017-4219-A095-163086A2E681}"/>
      </w:docPartPr>
      <w:docPartBody>
        <w:p w:rsidR="00E26C94" w:rsidRDefault="004F53AE" w:rsidP="004F53AE">
          <w:pPr>
            <w:pStyle w:val="BC3AB670AE084B489DF37FDA4B12D8F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AE"/>
    <w:rsid w:val="004F53AE"/>
    <w:rsid w:val="004F59EE"/>
    <w:rsid w:val="00C83AF7"/>
    <w:rsid w:val="00D0425C"/>
    <w:rsid w:val="00E26C94"/>
    <w:rsid w:val="00EC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F53A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F53AE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60698887D8444E21B48DB6EC8CC5ADF5">
    <w:name w:val="60698887D8444E21B48DB6EC8CC5ADF5"/>
    <w:rsid w:val="004F53AE"/>
  </w:style>
  <w:style w:type="paragraph" w:customStyle="1" w:styleId="F5CDB1A92AD64B6595D29C4A06C02B44">
    <w:name w:val="F5CDB1A92AD64B6595D29C4A06C02B44"/>
    <w:rsid w:val="004F53AE"/>
  </w:style>
  <w:style w:type="paragraph" w:customStyle="1" w:styleId="BC3AB670AE084B489DF37FDA4B12D8F1">
    <w:name w:val="BC3AB670AE084B489DF37FDA4B12D8F1"/>
    <w:rsid w:val="004F53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{2B4C522A-0B4C-47B5-BC5E-FF1F3326DC71}tf00546271_win32.dotx</Template>
  <TotalTime>0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2023-02-12T19:07:00Z</dcterms:created>
  <dcterms:modified xsi:type="dcterms:W3CDTF">2023-07-20T15:01:00Z</dcterms:modified>
</cp:coreProperties>
</file>