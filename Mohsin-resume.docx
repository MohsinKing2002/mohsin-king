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99"/>
        <w:gridCol w:w="679"/>
        <w:gridCol w:w="6837"/>
      </w:tblGrid>
      <w:tr w:rsidR="001B2ABD" w:rsidRPr="00FE0030" w14:paraId="2F444A27" w14:textId="77777777" w:rsidTr="008A79AB">
        <w:trPr>
          <w:trHeight w:val="100"/>
        </w:trPr>
        <w:tc>
          <w:tcPr>
            <w:tcW w:w="3399" w:type="dxa"/>
            <w:vAlign w:val="bottom"/>
          </w:tcPr>
          <w:p w14:paraId="6BF14FA2" w14:textId="77777777" w:rsidR="001B2ABD" w:rsidRPr="00FE0030" w:rsidRDefault="001B2ABD" w:rsidP="001B2ABD">
            <w:pPr>
              <w:tabs>
                <w:tab w:val="left" w:pos="990"/>
              </w:tabs>
              <w:jc w:val="center"/>
              <w:rPr>
                <w:sz w:val="24"/>
                <w:szCs w:val="24"/>
              </w:rPr>
            </w:pPr>
            <w:r w:rsidRPr="00FE003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44D3BCB" wp14:editId="67AD63BB">
                      <wp:extent cx="1946910" cy="2274570"/>
                      <wp:effectExtent l="19050" t="19050" r="34290" b="3048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6910" cy="227457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2E1F86" id="Oval 2" o:spid="_x0000_s1026" alt="Title: Professional Headshot of Man" style="width:153.3pt;height:17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XaW5kb3dzIFBob3RvIEVk&#10;aXRvciAxMC4wLjEwMDExLjE2Mzg0AFdpbmRvd3MgUGhvdG8gRWRpdG9yIDEwLjAuMTAwMTEuMTYz&#10;ODQAMjAyMjowNjowMyAwMDo1NjowOQAAAqABAAMAAAABAAEAAOocAAcAAAgMAAAI4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ItMDItMDFU&#10;MTE6MTk6MzIuOTk4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CbwH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" strokecolor="#548ab7 [24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79" w:type="dxa"/>
          </w:tcPr>
          <w:p w14:paraId="2388F749" w14:textId="77777777" w:rsidR="001B2ABD" w:rsidRPr="00FE0030" w:rsidRDefault="001B2ABD" w:rsidP="000C45FF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</w:tc>
        <w:tc>
          <w:tcPr>
            <w:tcW w:w="6837" w:type="dxa"/>
            <w:vAlign w:val="bottom"/>
          </w:tcPr>
          <w:p w14:paraId="588361B1" w14:textId="3D23CCAE" w:rsidR="001B2ABD" w:rsidRPr="00AB482F" w:rsidRDefault="007908EC" w:rsidP="001B2ABD">
            <w:pPr>
              <w:pStyle w:val="Title"/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</w:pPr>
            <w:r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>Md</w:t>
            </w:r>
            <w:r w:rsidR="00FE0030"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 xml:space="preserve"> </w:t>
            </w:r>
            <w:r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>Mohsin</w:t>
            </w:r>
            <w:r w:rsidR="00FE0030"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 xml:space="preserve"> </w:t>
            </w:r>
            <w:r w:rsidRPr="00AB482F">
              <w:rPr>
                <w:rFonts w:ascii="Arial Rounded MT Bold" w:hAnsi="Arial Rounded MT Bold"/>
                <w:color w:val="355D7E" w:themeColor="accent1" w:themeShade="80"/>
                <w:sz w:val="40"/>
                <w:szCs w:val="40"/>
              </w:rPr>
              <w:t>Raja</w:t>
            </w:r>
          </w:p>
          <w:p w14:paraId="4347A9A7" w14:textId="33B7941A" w:rsidR="001B2ABD" w:rsidRPr="00FE0030" w:rsidRDefault="001B2ABD" w:rsidP="001B2ABD">
            <w:pPr>
              <w:pStyle w:val="Subtitle"/>
              <w:rPr>
                <w:sz w:val="24"/>
                <w:szCs w:val="24"/>
              </w:rPr>
            </w:pPr>
          </w:p>
        </w:tc>
      </w:tr>
      <w:tr w:rsidR="001B2ABD" w:rsidRPr="00FE0030" w14:paraId="2D9A925D" w14:textId="77777777" w:rsidTr="008A79AB">
        <w:trPr>
          <w:trHeight w:val="6150"/>
        </w:trPr>
        <w:tc>
          <w:tcPr>
            <w:tcW w:w="3399" w:type="dxa"/>
          </w:tcPr>
          <w:sdt>
            <w:sdtPr>
              <w:rPr>
                <w:sz w:val="24"/>
              </w:rPr>
              <w:id w:val="-1711873194"/>
              <w:placeholder>
                <w:docPart w:val="2EF33E5FA0154C89A310AC7815A53B01"/>
              </w:placeholder>
              <w:temporary/>
              <w:showingPlcHdr/>
              <w15:appearance w15:val="hidden"/>
            </w:sdtPr>
            <w:sdtEndPr/>
            <w:sdtContent>
              <w:p w14:paraId="69DD95E1" w14:textId="77777777" w:rsidR="001B2ABD" w:rsidRPr="00FE0030" w:rsidRDefault="00036450" w:rsidP="00036450">
                <w:pPr>
                  <w:pStyle w:val="Heading3"/>
                  <w:rPr>
                    <w:sz w:val="24"/>
                  </w:rPr>
                </w:pPr>
                <w:r w:rsidRPr="00FE0030">
                  <w:rPr>
                    <w:sz w:val="24"/>
                  </w:rPr>
                  <w:t>Profile</w:t>
                </w:r>
              </w:p>
            </w:sdtContent>
          </w:sdt>
          <w:p w14:paraId="6B3C84DB" w14:textId="2A9DCAF3" w:rsidR="00036450" w:rsidRPr="00FE0030" w:rsidRDefault="007908EC" w:rsidP="007908EC">
            <w:pPr>
              <w:rPr>
                <w:sz w:val="20"/>
                <w:szCs w:val="20"/>
              </w:rPr>
            </w:pPr>
            <w:r w:rsidRPr="00FE0030">
              <w:rPr>
                <w:sz w:val="20"/>
                <w:szCs w:val="20"/>
              </w:rPr>
              <w:t xml:space="preserve">I’m Md Mohsin Raja, resident of </w:t>
            </w:r>
            <w:r w:rsidR="00A37E56">
              <w:rPr>
                <w:sz w:val="20"/>
                <w:szCs w:val="20"/>
              </w:rPr>
              <w:t xml:space="preserve">    </w:t>
            </w:r>
            <w:r w:rsidRPr="00FE0030">
              <w:rPr>
                <w:sz w:val="20"/>
                <w:szCs w:val="20"/>
              </w:rPr>
              <w:t xml:space="preserve">North Dinajpur District, West </w:t>
            </w:r>
            <w:r w:rsidR="00A37E56">
              <w:rPr>
                <w:sz w:val="20"/>
                <w:szCs w:val="20"/>
              </w:rPr>
              <w:t xml:space="preserve">  </w:t>
            </w:r>
            <w:r w:rsidRPr="00FE0030">
              <w:rPr>
                <w:sz w:val="20"/>
                <w:szCs w:val="20"/>
              </w:rPr>
              <w:t>Bengal, India.</w:t>
            </w:r>
          </w:p>
          <w:p w14:paraId="0BC1BA4D" w14:textId="77777777" w:rsidR="00036450" w:rsidRPr="00FE0030" w:rsidRDefault="00036450" w:rsidP="00036450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</w:rPr>
              <w:id w:val="-1954003311"/>
              <w:placeholder>
                <w:docPart w:val="5A2F8DC25A734A61A87F903A5ACB9161"/>
              </w:placeholder>
              <w:temporary/>
              <w:showingPlcHdr/>
              <w15:appearance w15:val="hidden"/>
            </w:sdtPr>
            <w:sdtEndPr/>
            <w:sdtContent>
              <w:p w14:paraId="2214CF73" w14:textId="77777777" w:rsidR="00036450" w:rsidRPr="00FE0030" w:rsidRDefault="00CB0055" w:rsidP="00CB0055">
                <w:pPr>
                  <w:pStyle w:val="Heading3"/>
                  <w:rPr>
                    <w:sz w:val="24"/>
                  </w:rPr>
                </w:pPr>
                <w:r w:rsidRPr="00FE0030">
                  <w:rPr>
                    <w:sz w:val="24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B0545772366E4F79895FAC1F051DD5F3"/>
              </w:placeholder>
              <w:temporary/>
              <w:showingPlcHdr/>
              <w15:appearance w15:val="hidden"/>
            </w:sdtPr>
            <w:sdtEndPr/>
            <w:sdtContent>
              <w:p w14:paraId="13674074" w14:textId="77777777" w:rsidR="004D3011" w:rsidRPr="00FE0030" w:rsidRDefault="004D3011" w:rsidP="004D3011">
                <w:pPr>
                  <w:rPr>
                    <w:sz w:val="20"/>
                    <w:szCs w:val="20"/>
                  </w:rPr>
                </w:pPr>
                <w:r w:rsidRPr="00A37E56">
                  <w:rPr>
                    <w:rFonts w:ascii="Arial Rounded MT Bold" w:hAnsi="Arial Rounded MT Bold"/>
                    <w:sz w:val="20"/>
                    <w:szCs w:val="20"/>
                  </w:rPr>
                  <w:t>PHONE:</w:t>
                </w:r>
              </w:p>
            </w:sdtContent>
          </w:sdt>
          <w:p w14:paraId="7B20552A" w14:textId="04E4F394" w:rsidR="004D3011" w:rsidRPr="00FE0030" w:rsidRDefault="00A37E56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8670562921</w:t>
            </w:r>
          </w:p>
          <w:p w14:paraId="227020D9" w14:textId="77777777" w:rsidR="004D3011" w:rsidRPr="00FE0030" w:rsidRDefault="004D3011" w:rsidP="004D3011">
            <w:pPr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8F51228D97894CF2B96358909A9546DA"/>
              </w:placeholder>
              <w:temporary/>
              <w:showingPlcHdr/>
              <w15:appearance w15:val="hidden"/>
            </w:sdtPr>
            <w:sdtEndPr/>
            <w:sdtContent>
              <w:p w14:paraId="42A8F096" w14:textId="77777777" w:rsidR="004D3011" w:rsidRPr="00FE0030" w:rsidRDefault="004D3011" w:rsidP="004D3011">
                <w:pPr>
                  <w:rPr>
                    <w:sz w:val="20"/>
                    <w:szCs w:val="20"/>
                  </w:rPr>
                </w:pPr>
                <w:r w:rsidRPr="00A37E56">
                  <w:rPr>
                    <w:rFonts w:ascii="Arial Rounded MT Bold" w:hAnsi="Arial Rounded MT Bold"/>
                    <w:sz w:val="20"/>
                    <w:szCs w:val="20"/>
                  </w:rPr>
                  <w:t>WEBSITE:</w:t>
                </w:r>
              </w:p>
            </w:sdtContent>
          </w:sdt>
          <w:p w14:paraId="66227678" w14:textId="6104DA71" w:rsidR="004D3011" w:rsidRPr="00FE0030" w:rsidRDefault="009C50AD" w:rsidP="004D3011">
            <w:pPr>
              <w:rPr>
                <w:sz w:val="20"/>
                <w:szCs w:val="20"/>
              </w:rPr>
            </w:pPr>
            <w:hyperlink r:id="rId10" w:history="1">
              <w:r w:rsidR="00C95710" w:rsidRPr="00511635">
                <w:rPr>
                  <w:rStyle w:val="Hyperlink"/>
                  <w:sz w:val="20"/>
                  <w:szCs w:val="20"/>
                </w:rPr>
                <w:t>https://mohsinking2002.github.io/portfolioweb.github.io/</w:t>
              </w:r>
            </w:hyperlink>
          </w:p>
          <w:p w14:paraId="5327BA7A" w14:textId="77777777" w:rsidR="004D3011" w:rsidRPr="00FE0030" w:rsidRDefault="004D3011" w:rsidP="004D3011">
            <w:pPr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0E4A21E226514C95BFFD9FF1C3C7649E"/>
              </w:placeholder>
              <w:temporary/>
              <w:showingPlcHdr/>
              <w15:appearance w15:val="hidden"/>
            </w:sdtPr>
            <w:sdtEndPr/>
            <w:sdtContent>
              <w:p w14:paraId="3629AED7" w14:textId="77777777" w:rsidR="004D3011" w:rsidRPr="00FE0030" w:rsidRDefault="004D3011" w:rsidP="004D3011">
                <w:pPr>
                  <w:rPr>
                    <w:sz w:val="20"/>
                    <w:szCs w:val="20"/>
                  </w:rPr>
                </w:pPr>
                <w:r w:rsidRPr="00A37E56">
                  <w:rPr>
                    <w:rFonts w:ascii="Arial Rounded MT Bold" w:hAnsi="Arial Rounded MT Bold"/>
                    <w:sz w:val="20"/>
                    <w:szCs w:val="20"/>
                  </w:rPr>
                  <w:t>EMAIL:</w:t>
                </w:r>
              </w:p>
            </w:sdtContent>
          </w:sdt>
          <w:p w14:paraId="782543BF" w14:textId="15D864A5" w:rsidR="00036450" w:rsidRPr="00FE0030" w:rsidRDefault="00A37E56" w:rsidP="004D3011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</w:t>
            </w:r>
            <w:r w:rsidR="007908EC" w:rsidRPr="00FE0030">
              <w:rPr>
                <w:sz w:val="20"/>
                <w:szCs w:val="20"/>
              </w:rPr>
              <w:t>ohsinraja4667@gmail.com</w:t>
            </w:r>
          </w:p>
          <w:sdt>
            <w:sdtPr>
              <w:rPr>
                <w:sz w:val="24"/>
              </w:rPr>
              <w:id w:val="-1444214663"/>
              <w:placeholder>
                <w:docPart w:val="3E8C423119BE4303869FD223E216E8F8"/>
              </w:placeholder>
              <w:temporary/>
              <w:showingPlcHdr/>
              <w15:appearance w15:val="hidden"/>
            </w:sdtPr>
            <w:sdtEndPr/>
            <w:sdtContent>
              <w:p w14:paraId="48A4E7D4" w14:textId="77777777" w:rsidR="004D3011" w:rsidRPr="00FE0030" w:rsidRDefault="00CB0055" w:rsidP="00CB0055">
                <w:pPr>
                  <w:pStyle w:val="Heading3"/>
                  <w:rPr>
                    <w:sz w:val="24"/>
                  </w:rPr>
                </w:pPr>
                <w:r w:rsidRPr="00FE0030">
                  <w:rPr>
                    <w:sz w:val="24"/>
                  </w:rPr>
                  <w:t>Hobbies</w:t>
                </w:r>
              </w:p>
            </w:sdtContent>
          </w:sdt>
          <w:p w14:paraId="795E8A27" w14:textId="0C781DA2" w:rsidR="004D3011" w:rsidRPr="00A37E56" w:rsidRDefault="007908EC" w:rsidP="00A37E5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37E56">
              <w:rPr>
                <w:sz w:val="20"/>
                <w:szCs w:val="20"/>
              </w:rPr>
              <w:t>Watching movies</w:t>
            </w:r>
          </w:p>
          <w:p w14:paraId="3AE6E7B7" w14:textId="6D21983F" w:rsidR="004D3011" w:rsidRPr="00A37E56" w:rsidRDefault="007908EC" w:rsidP="00A37E5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37E56">
              <w:rPr>
                <w:sz w:val="20"/>
                <w:szCs w:val="20"/>
              </w:rPr>
              <w:t>Listening music</w:t>
            </w:r>
          </w:p>
          <w:p w14:paraId="0171056F" w14:textId="4F789EEB" w:rsidR="004D3011" w:rsidRPr="00A37E56" w:rsidRDefault="007908EC" w:rsidP="00A37E5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A37E56">
              <w:rPr>
                <w:sz w:val="20"/>
                <w:szCs w:val="20"/>
              </w:rPr>
              <w:t>Playing cricket</w:t>
            </w:r>
          </w:p>
        </w:tc>
        <w:tc>
          <w:tcPr>
            <w:tcW w:w="679" w:type="dxa"/>
          </w:tcPr>
          <w:p w14:paraId="67EA28BF" w14:textId="77777777" w:rsidR="001B2ABD" w:rsidRPr="00FE0030" w:rsidRDefault="001B2ABD" w:rsidP="000C45FF"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</w:tc>
        <w:tc>
          <w:tcPr>
            <w:tcW w:w="6837" w:type="dxa"/>
          </w:tcPr>
          <w:sdt>
            <w:sdtPr>
              <w:rPr>
                <w:sz w:val="24"/>
                <w:szCs w:val="24"/>
              </w:rPr>
              <w:id w:val="1049110328"/>
              <w:placeholder>
                <w:docPart w:val="2BAFBEF746F742C3814AA727A6196FAE"/>
              </w:placeholder>
              <w:temporary/>
              <w:showingPlcHdr/>
              <w15:appearance w15:val="hidden"/>
            </w:sdtPr>
            <w:sdtEndPr/>
            <w:sdtContent>
              <w:p w14:paraId="1D2A14C9" w14:textId="77777777" w:rsidR="001B2ABD" w:rsidRPr="00FE0030" w:rsidRDefault="00E25A26" w:rsidP="00036450">
                <w:pPr>
                  <w:pStyle w:val="Heading2"/>
                  <w:rPr>
                    <w:sz w:val="24"/>
                    <w:szCs w:val="24"/>
                  </w:rPr>
                </w:pPr>
                <w:r w:rsidRPr="004D11E2">
                  <w:rPr>
                    <w:color w:val="548AB7" w:themeColor="accent1" w:themeShade="BF"/>
                    <w:sz w:val="24"/>
                    <w:szCs w:val="24"/>
                  </w:rPr>
                  <w:t>EDUCATION</w:t>
                </w:r>
              </w:p>
            </w:sdtContent>
          </w:sdt>
          <w:p w14:paraId="726C2973" w14:textId="1CFBE05F" w:rsidR="00036450" w:rsidRPr="00FE0030" w:rsidRDefault="007908EC" w:rsidP="00B359E4">
            <w:pPr>
              <w:pStyle w:val="Heading4"/>
              <w:rPr>
                <w:sz w:val="20"/>
                <w:szCs w:val="20"/>
              </w:rPr>
            </w:pPr>
            <w:proofErr w:type="spellStart"/>
            <w:r w:rsidRPr="00FE0030">
              <w:rPr>
                <w:sz w:val="20"/>
                <w:szCs w:val="20"/>
              </w:rPr>
              <w:t>Shitgram</w:t>
            </w:r>
            <w:proofErr w:type="spellEnd"/>
            <w:r w:rsidRPr="00FE0030">
              <w:rPr>
                <w:sz w:val="20"/>
                <w:szCs w:val="20"/>
              </w:rPr>
              <w:t xml:space="preserve"> </w:t>
            </w:r>
            <w:proofErr w:type="spellStart"/>
            <w:r w:rsidRPr="00FE0030">
              <w:rPr>
                <w:sz w:val="20"/>
                <w:szCs w:val="20"/>
              </w:rPr>
              <w:t>Vidyabhaban</w:t>
            </w:r>
            <w:proofErr w:type="spellEnd"/>
          </w:p>
          <w:p w14:paraId="3A7F1717" w14:textId="761A5E4F" w:rsidR="00036450" w:rsidRPr="00FE0030" w:rsidRDefault="00A37E56" w:rsidP="00B359E4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2018</w:t>
            </w:r>
            <w:r w:rsidR="00036450" w:rsidRPr="00FE0030">
              <w:rPr>
                <w:sz w:val="20"/>
                <w:szCs w:val="20"/>
              </w:rPr>
              <w:t xml:space="preserve"> </w:t>
            </w:r>
            <w:r w:rsidR="007908EC" w:rsidRPr="00FE0030">
              <w:rPr>
                <w:sz w:val="20"/>
                <w:szCs w:val="20"/>
              </w:rPr>
              <w:t>MP</w:t>
            </w:r>
          </w:p>
          <w:p w14:paraId="38A5A001" w14:textId="75C5A197" w:rsidR="004D3011" w:rsidRPr="00FE0030" w:rsidRDefault="00A37E56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Got 84.71% in Madhyamik Exam 2018</w:t>
            </w:r>
          </w:p>
          <w:p w14:paraId="44F80740" w14:textId="77777777" w:rsidR="00036450" w:rsidRPr="00FE0030" w:rsidRDefault="00036450" w:rsidP="00036450">
            <w:pPr>
              <w:rPr>
                <w:sz w:val="24"/>
                <w:szCs w:val="24"/>
              </w:rPr>
            </w:pPr>
          </w:p>
          <w:p w14:paraId="7A3B07A0" w14:textId="679F2647" w:rsidR="00036450" w:rsidRPr="00FE0030" w:rsidRDefault="007908EC" w:rsidP="00B359E4">
            <w:pPr>
              <w:pStyle w:val="Heading4"/>
              <w:rPr>
                <w:sz w:val="20"/>
                <w:szCs w:val="20"/>
              </w:rPr>
            </w:pPr>
            <w:proofErr w:type="spellStart"/>
            <w:r w:rsidRPr="00FE0030">
              <w:rPr>
                <w:sz w:val="20"/>
                <w:szCs w:val="20"/>
              </w:rPr>
              <w:t>Kantabari</w:t>
            </w:r>
            <w:proofErr w:type="spellEnd"/>
            <w:r w:rsidRPr="00FE0030">
              <w:rPr>
                <w:sz w:val="20"/>
                <w:szCs w:val="20"/>
              </w:rPr>
              <w:t xml:space="preserve"> </w:t>
            </w:r>
            <w:r w:rsidR="00AB482F" w:rsidRPr="00FE0030">
              <w:rPr>
                <w:sz w:val="20"/>
                <w:szCs w:val="20"/>
              </w:rPr>
              <w:t>Adivasi</w:t>
            </w:r>
            <w:r w:rsidRPr="00FE0030">
              <w:rPr>
                <w:sz w:val="20"/>
                <w:szCs w:val="20"/>
              </w:rPr>
              <w:t xml:space="preserve"> High School</w:t>
            </w:r>
          </w:p>
          <w:p w14:paraId="45A07C1C" w14:textId="412B28F8" w:rsidR="00036450" w:rsidRPr="00FE0030" w:rsidRDefault="00A37E56" w:rsidP="00B359E4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2020</w:t>
            </w:r>
            <w:r w:rsidR="00036450" w:rsidRPr="00FE0030">
              <w:rPr>
                <w:sz w:val="20"/>
                <w:szCs w:val="20"/>
              </w:rPr>
              <w:t xml:space="preserve"> </w:t>
            </w:r>
            <w:r w:rsidR="007908EC" w:rsidRPr="00FE0030">
              <w:rPr>
                <w:sz w:val="20"/>
                <w:szCs w:val="20"/>
              </w:rPr>
              <w:t>HS</w:t>
            </w:r>
          </w:p>
          <w:p w14:paraId="38C62918" w14:textId="4A406A16" w:rsidR="00036450" w:rsidRPr="00FE0030" w:rsidRDefault="00A37E56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908EC" w:rsidRPr="00FE0030">
              <w:rPr>
                <w:sz w:val="20"/>
                <w:szCs w:val="20"/>
              </w:rPr>
              <w:t>Got 90% in Higher Secondary Exam 2020</w:t>
            </w:r>
          </w:p>
          <w:p w14:paraId="13B0E17B" w14:textId="03C04B5F" w:rsidR="00FE0030" w:rsidRPr="00FE0030" w:rsidRDefault="00FE0030" w:rsidP="00036450">
            <w:pPr>
              <w:rPr>
                <w:sz w:val="24"/>
                <w:szCs w:val="24"/>
              </w:rPr>
            </w:pPr>
          </w:p>
          <w:p w14:paraId="50540E26" w14:textId="471A8889" w:rsidR="00FE0030" w:rsidRPr="00FE0030" w:rsidRDefault="00FE0030" w:rsidP="00FE0030">
            <w:pPr>
              <w:pStyle w:val="Heading4"/>
              <w:rPr>
                <w:sz w:val="20"/>
                <w:szCs w:val="20"/>
              </w:rPr>
            </w:pPr>
            <w:proofErr w:type="spellStart"/>
            <w:r w:rsidRPr="00FE0030">
              <w:rPr>
                <w:sz w:val="20"/>
                <w:szCs w:val="20"/>
              </w:rPr>
              <w:t>Aliah</w:t>
            </w:r>
            <w:proofErr w:type="spellEnd"/>
            <w:r w:rsidRPr="00FE0030">
              <w:rPr>
                <w:sz w:val="20"/>
                <w:szCs w:val="20"/>
              </w:rPr>
              <w:t xml:space="preserve"> University</w:t>
            </w:r>
          </w:p>
          <w:p w14:paraId="43AFAF1C" w14:textId="20CD7B0D" w:rsidR="00FE0030" w:rsidRPr="00FE0030" w:rsidRDefault="00A37E56" w:rsidP="00FE0030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E0030" w:rsidRPr="00FE0030">
              <w:rPr>
                <w:sz w:val="20"/>
                <w:szCs w:val="20"/>
              </w:rPr>
              <w:t xml:space="preserve">2020 – 2024 BTech in Computer Science and </w:t>
            </w:r>
            <w:r>
              <w:rPr>
                <w:sz w:val="20"/>
                <w:szCs w:val="20"/>
              </w:rPr>
              <w:t xml:space="preserve">    </w:t>
            </w:r>
            <w:r w:rsidR="00FE0030" w:rsidRPr="00FE0030">
              <w:rPr>
                <w:sz w:val="20"/>
                <w:szCs w:val="20"/>
              </w:rPr>
              <w:t>Engineering</w:t>
            </w:r>
          </w:p>
          <w:p w14:paraId="0318251A" w14:textId="22BAAC18" w:rsidR="00FE0030" w:rsidRPr="00FE0030" w:rsidRDefault="00A37E56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E0030" w:rsidRPr="00FE0030">
              <w:rPr>
                <w:sz w:val="20"/>
                <w:szCs w:val="20"/>
              </w:rPr>
              <w:t>Now in 3</w:t>
            </w:r>
            <w:r w:rsidR="00FE0030" w:rsidRPr="00FE0030">
              <w:rPr>
                <w:sz w:val="20"/>
                <w:szCs w:val="20"/>
                <w:vertAlign w:val="superscript"/>
              </w:rPr>
              <w:t>rd</w:t>
            </w:r>
            <w:r w:rsidR="00FE0030" w:rsidRPr="00FE0030">
              <w:rPr>
                <w:sz w:val="20"/>
                <w:szCs w:val="20"/>
              </w:rPr>
              <w:t xml:space="preserve"> year got 8.5 </w:t>
            </w:r>
            <w:proofErr w:type="spellStart"/>
            <w:r w:rsidR="00FE0030" w:rsidRPr="00FE0030">
              <w:rPr>
                <w:sz w:val="20"/>
                <w:szCs w:val="20"/>
              </w:rPr>
              <w:t>cgpa</w:t>
            </w:r>
            <w:proofErr w:type="spellEnd"/>
            <w:r w:rsidR="00FE0030" w:rsidRPr="00FE0030">
              <w:rPr>
                <w:sz w:val="20"/>
                <w:szCs w:val="20"/>
              </w:rPr>
              <w:t xml:space="preserve"> in 4</w:t>
            </w:r>
            <w:r w:rsidR="00FE0030" w:rsidRPr="00FE0030">
              <w:rPr>
                <w:sz w:val="20"/>
                <w:szCs w:val="20"/>
                <w:vertAlign w:val="superscript"/>
              </w:rPr>
              <w:t>th</w:t>
            </w:r>
            <w:r w:rsidR="00FE0030" w:rsidRPr="00FE0030">
              <w:rPr>
                <w:sz w:val="20"/>
                <w:szCs w:val="20"/>
              </w:rPr>
              <w:t xml:space="preserve"> </w:t>
            </w:r>
            <w:proofErr w:type="spellStart"/>
            <w:r w:rsidR="00FE0030" w:rsidRPr="00FE0030">
              <w:rPr>
                <w:sz w:val="20"/>
                <w:szCs w:val="20"/>
              </w:rPr>
              <w:t>sem</w:t>
            </w:r>
            <w:proofErr w:type="spellEnd"/>
          </w:p>
          <w:p w14:paraId="25235F47" w14:textId="77BBA8B0" w:rsidR="00036450" w:rsidRPr="004D11E2" w:rsidRDefault="00FE0030" w:rsidP="00036450">
            <w:pPr>
              <w:pStyle w:val="Heading2"/>
              <w:rPr>
                <w:color w:val="548AB7" w:themeColor="accent1" w:themeShade="BF"/>
                <w:sz w:val="24"/>
                <w:szCs w:val="24"/>
              </w:rPr>
            </w:pPr>
            <w:r w:rsidRPr="004D11E2">
              <w:rPr>
                <w:color w:val="548AB7" w:themeColor="accent1" w:themeShade="BF"/>
                <w:sz w:val="24"/>
                <w:szCs w:val="24"/>
              </w:rPr>
              <w:t>AchieveMents</w:t>
            </w:r>
          </w:p>
          <w:p w14:paraId="5ED6EE47" w14:textId="1262FFE5" w:rsidR="00036450" w:rsidRDefault="00AB482F" w:rsidP="00A37E5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Took part in </w:t>
            </w:r>
            <w:proofErr w:type="spellStart"/>
            <w:r>
              <w:rPr>
                <w:sz w:val="20"/>
                <w:szCs w:val="20"/>
              </w:rPr>
              <w:t>Coditude</w:t>
            </w:r>
            <w:proofErr w:type="spellEnd"/>
            <w:r>
              <w:rPr>
                <w:sz w:val="20"/>
                <w:szCs w:val="20"/>
              </w:rPr>
              <w:t xml:space="preserve"> 1.0 </w:t>
            </w:r>
            <w:proofErr w:type="spellStart"/>
            <w:r>
              <w:rPr>
                <w:sz w:val="20"/>
                <w:szCs w:val="20"/>
              </w:rPr>
              <w:t>Aliah</w:t>
            </w:r>
            <w:proofErr w:type="spellEnd"/>
            <w:r>
              <w:rPr>
                <w:sz w:val="20"/>
                <w:szCs w:val="20"/>
              </w:rPr>
              <w:t xml:space="preserve"> university rank 13</w:t>
            </w:r>
          </w:p>
          <w:p w14:paraId="7AFFB78C" w14:textId="20085029" w:rsidR="00AB482F" w:rsidRDefault="00AB482F" w:rsidP="00A37E5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</w:t>
            </w:r>
            <w:r w:rsidR="00595510">
              <w:rPr>
                <w:sz w:val="20"/>
                <w:szCs w:val="20"/>
              </w:rPr>
              <w:t>20</w:t>
            </w:r>
            <w:r w:rsidR="0068532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+ points in problem solving </w:t>
            </w:r>
            <w:proofErr w:type="spellStart"/>
            <w:r>
              <w:rPr>
                <w:sz w:val="20"/>
                <w:szCs w:val="20"/>
              </w:rPr>
              <w:t>geek</w:t>
            </w:r>
            <w:r w:rsidR="0059551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forgeeks</w:t>
            </w:r>
            <w:proofErr w:type="spellEnd"/>
          </w:p>
          <w:p w14:paraId="77DF95FA" w14:textId="5E772204" w:rsidR="00AB482F" w:rsidRDefault="00AB482F" w:rsidP="00A37E5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Solved 100+ questions at different platforms</w:t>
            </w:r>
          </w:p>
          <w:p w14:paraId="10BA717F" w14:textId="2E4D6BB1" w:rsidR="0068532F" w:rsidRDefault="008A79AB" w:rsidP="0068532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of coding community – </w:t>
            </w:r>
            <w:proofErr w:type="spellStart"/>
            <w:r>
              <w:rPr>
                <w:sz w:val="20"/>
                <w:szCs w:val="20"/>
              </w:rPr>
              <w:t>Taiyogakure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Aliah</w:t>
            </w:r>
            <w:proofErr w:type="spellEnd"/>
            <w:r>
              <w:rPr>
                <w:sz w:val="20"/>
                <w:szCs w:val="20"/>
              </w:rPr>
              <w:t xml:space="preserve"> University</w:t>
            </w:r>
          </w:p>
          <w:p w14:paraId="6B292B22" w14:textId="77777777" w:rsidR="005D4C9E" w:rsidRPr="005D4C9E" w:rsidRDefault="005D4C9E" w:rsidP="005D4C9E">
            <w:pPr>
              <w:ind w:left="420"/>
              <w:rPr>
                <w:sz w:val="20"/>
                <w:szCs w:val="20"/>
              </w:rPr>
            </w:pPr>
          </w:p>
          <w:p w14:paraId="09784629" w14:textId="7BFF6B0B" w:rsidR="0068532F" w:rsidRDefault="0068532F" w:rsidP="0068532F">
            <w:pPr>
              <w:pStyle w:val="Heading2"/>
              <w:rPr>
                <w:color w:val="548AB7" w:themeColor="accent1" w:themeShade="BF"/>
                <w:sz w:val="24"/>
                <w:szCs w:val="24"/>
              </w:rPr>
            </w:pPr>
            <w:r>
              <w:rPr>
                <w:color w:val="548AB7" w:themeColor="accent1" w:themeShade="BF"/>
                <w:sz w:val="24"/>
                <w:szCs w:val="24"/>
              </w:rPr>
              <w:t>Projects</w:t>
            </w:r>
          </w:p>
          <w:p w14:paraId="4253FFAC" w14:textId="6F29FBAC" w:rsidR="0068532F" w:rsidRDefault="0068532F" w:rsidP="0068532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MERN CRUD application</w:t>
            </w:r>
          </w:p>
          <w:p w14:paraId="38A8F4F0" w14:textId="7C0CCFC3" w:rsidR="00595510" w:rsidRDefault="00595510" w:rsidP="0068532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MERN Note Application</w:t>
            </w:r>
          </w:p>
          <w:p w14:paraId="081FFE50" w14:textId="3A9EDEBE" w:rsidR="00E60B6F" w:rsidRDefault="009C50AD" w:rsidP="0068532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hyperlink r:id="rId11" w:history="1">
              <w:r w:rsidR="00E60B6F" w:rsidRPr="00E60B6F">
                <w:rPr>
                  <w:rStyle w:val="Hyperlink"/>
                  <w:sz w:val="20"/>
                  <w:szCs w:val="20"/>
                </w:rPr>
                <w:t>Students Mate simple website with no backend</w:t>
              </w:r>
            </w:hyperlink>
          </w:p>
          <w:p w14:paraId="280E66CD" w14:textId="6695BE64" w:rsidR="0068532F" w:rsidRPr="00595510" w:rsidRDefault="009C50AD" w:rsidP="00036450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2" w:history="1">
              <w:r w:rsidR="00E60B6F" w:rsidRPr="00E60B6F">
                <w:rPr>
                  <w:rStyle w:val="Hyperlink"/>
                  <w:sz w:val="20"/>
                  <w:szCs w:val="20"/>
                </w:rPr>
                <w:t>React Weather Application using API</w:t>
              </w:r>
            </w:hyperlink>
          </w:p>
          <w:sdt>
            <w:sdtPr>
              <w:rPr>
                <w:sz w:val="24"/>
                <w:szCs w:val="24"/>
              </w:rPr>
              <w:id w:val="1669594239"/>
              <w:placeholder>
                <w:docPart w:val="2A5CE83F06A546178F808CFFB834316F"/>
              </w:placeholder>
              <w:temporary/>
              <w:showingPlcHdr/>
              <w15:appearance w15:val="hidden"/>
            </w:sdtPr>
            <w:sdtEndPr/>
            <w:sdtContent>
              <w:p w14:paraId="279F8413" w14:textId="391114B5" w:rsidR="00036450" w:rsidRPr="00B3767F" w:rsidRDefault="00180329" w:rsidP="00B3767F">
                <w:pPr>
                  <w:pStyle w:val="Heading2"/>
                  <w:rPr>
                    <w:sz w:val="24"/>
                    <w:szCs w:val="24"/>
                  </w:rPr>
                </w:pPr>
                <w:r w:rsidRPr="004D11E2">
                  <w:rPr>
                    <w:rStyle w:val="Heading2Char"/>
                    <w:b/>
                    <w:bCs/>
                    <w:caps/>
                    <w:color w:val="548AB7" w:themeColor="accent1" w:themeShade="BF"/>
                    <w:sz w:val="24"/>
                    <w:szCs w:val="24"/>
                  </w:rPr>
                  <w:t>SKILLS</w:t>
                </w:r>
              </w:p>
            </w:sdtContent>
          </w:sdt>
        </w:tc>
      </w:tr>
    </w:tbl>
    <w:p w14:paraId="1DEDBBE0" w14:textId="42D14DDC" w:rsidR="0043117B" w:rsidRDefault="00B3767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MERN Developer</w:t>
      </w:r>
    </w:p>
    <w:p w14:paraId="72A4D71F" w14:textId="18E9BC78" w:rsidR="00B3767F" w:rsidRDefault="00AB482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Programmer, Web Developer</w:t>
      </w:r>
    </w:p>
    <w:p w14:paraId="65BC79BC" w14:textId="1751D388" w:rsidR="00B3767F" w:rsidRDefault="00B3767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Well known in C++, Python, Java</w:t>
      </w:r>
    </w:p>
    <w:p w14:paraId="392CB45A" w14:textId="4F3487A2" w:rsidR="00B3767F" w:rsidRDefault="00B3767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HTML CSS JS React</w:t>
      </w:r>
      <w:r w:rsidR="00595510">
        <w:t xml:space="preserve"> </w:t>
      </w:r>
      <w:r w:rsidR="00AB482F">
        <w:t>Bootstrap</w:t>
      </w:r>
    </w:p>
    <w:p w14:paraId="1D1665B3" w14:textId="2CDABF3B" w:rsidR="00B3767F" w:rsidRDefault="00B3767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Well know in DSA with C++</w:t>
      </w:r>
    </w:p>
    <w:p w14:paraId="5EE70BCE" w14:textId="51D909F9" w:rsidR="00B3767F" w:rsidRDefault="00B3767F" w:rsidP="00A37E56">
      <w:pPr>
        <w:pStyle w:val="ListParagraph"/>
        <w:numPr>
          <w:ilvl w:val="0"/>
          <w:numId w:val="10"/>
        </w:numPr>
        <w:tabs>
          <w:tab w:val="left" w:pos="4632"/>
        </w:tabs>
        <w:jc w:val="both"/>
      </w:pPr>
      <w:r>
        <w:t>OOPs concepts</w:t>
      </w:r>
    </w:p>
    <w:sectPr w:rsidR="00B3767F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0277" w14:textId="77777777" w:rsidR="009C50AD" w:rsidRDefault="009C50AD" w:rsidP="000C45FF">
      <w:r>
        <w:separator/>
      </w:r>
    </w:p>
  </w:endnote>
  <w:endnote w:type="continuationSeparator" w:id="0">
    <w:p w14:paraId="670F8D29" w14:textId="77777777" w:rsidR="009C50AD" w:rsidRDefault="009C50A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C4CE" w14:textId="77777777" w:rsidR="009C50AD" w:rsidRDefault="009C50AD" w:rsidP="000C45FF">
      <w:r>
        <w:separator/>
      </w:r>
    </w:p>
  </w:footnote>
  <w:footnote w:type="continuationSeparator" w:id="0">
    <w:p w14:paraId="2DB6D090" w14:textId="77777777" w:rsidR="009C50AD" w:rsidRDefault="009C50A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9AB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100EB9" wp14:editId="5C119E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2A6"/>
    <w:multiLevelType w:val="hybridMultilevel"/>
    <w:tmpl w:val="40A42812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1" w15:restartNumberingAfterBreak="0">
    <w:nsid w:val="07296294"/>
    <w:multiLevelType w:val="hybridMultilevel"/>
    <w:tmpl w:val="42BEDD84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2" w15:restartNumberingAfterBreak="0">
    <w:nsid w:val="0D744E44"/>
    <w:multiLevelType w:val="hybridMultilevel"/>
    <w:tmpl w:val="B4D0092A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3" w15:restartNumberingAfterBreak="0">
    <w:nsid w:val="29222DCF"/>
    <w:multiLevelType w:val="hybridMultilevel"/>
    <w:tmpl w:val="3EBAFA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785B"/>
    <w:multiLevelType w:val="hybridMultilevel"/>
    <w:tmpl w:val="041E33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B1F4CCB"/>
    <w:multiLevelType w:val="hybridMultilevel"/>
    <w:tmpl w:val="A626776E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6" w15:restartNumberingAfterBreak="0">
    <w:nsid w:val="466E32DA"/>
    <w:multiLevelType w:val="hybridMultilevel"/>
    <w:tmpl w:val="25B05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36B5F"/>
    <w:multiLevelType w:val="hybridMultilevel"/>
    <w:tmpl w:val="B27249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0CD141A"/>
    <w:multiLevelType w:val="hybridMultilevel"/>
    <w:tmpl w:val="A0069236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4E75F21"/>
    <w:multiLevelType w:val="hybridMultilevel"/>
    <w:tmpl w:val="6F22EE94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10" w15:restartNumberingAfterBreak="0">
    <w:nsid w:val="5D13689B"/>
    <w:multiLevelType w:val="hybridMultilevel"/>
    <w:tmpl w:val="940ACE90"/>
    <w:lvl w:ilvl="0" w:tplc="40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abstractNum w:abstractNumId="11" w15:restartNumberingAfterBreak="0">
    <w:nsid w:val="62D140EC"/>
    <w:multiLevelType w:val="hybridMultilevel"/>
    <w:tmpl w:val="B9EC35D2"/>
    <w:lvl w:ilvl="0" w:tplc="40090009">
      <w:start w:val="1"/>
      <w:numFmt w:val="bullet"/>
      <w:lvlText w:val=""/>
      <w:lvlJc w:val="left"/>
      <w:pPr>
        <w:ind w:left="53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112" w:hanging="360"/>
      </w:pPr>
      <w:rPr>
        <w:rFonts w:ascii="Wingdings" w:hAnsi="Wingdings" w:hint="default"/>
      </w:rPr>
    </w:lvl>
  </w:abstractNum>
  <w:num w:numId="1" w16cid:durableId="1790851223">
    <w:abstractNumId w:val="6"/>
  </w:num>
  <w:num w:numId="2" w16cid:durableId="313412035">
    <w:abstractNumId w:val="0"/>
  </w:num>
  <w:num w:numId="3" w16cid:durableId="910850310">
    <w:abstractNumId w:val="5"/>
  </w:num>
  <w:num w:numId="4" w16cid:durableId="835650568">
    <w:abstractNumId w:val="10"/>
  </w:num>
  <w:num w:numId="5" w16cid:durableId="3019846">
    <w:abstractNumId w:val="1"/>
  </w:num>
  <w:num w:numId="6" w16cid:durableId="326401768">
    <w:abstractNumId w:val="9"/>
  </w:num>
  <w:num w:numId="7" w16cid:durableId="861359766">
    <w:abstractNumId w:val="2"/>
  </w:num>
  <w:num w:numId="8" w16cid:durableId="180825609">
    <w:abstractNumId w:val="4"/>
  </w:num>
  <w:num w:numId="9" w16cid:durableId="1647776920">
    <w:abstractNumId w:val="7"/>
  </w:num>
  <w:num w:numId="10" w16cid:durableId="1649892977">
    <w:abstractNumId w:val="11"/>
  </w:num>
  <w:num w:numId="11" w16cid:durableId="1435593513">
    <w:abstractNumId w:val="8"/>
  </w:num>
  <w:num w:numId="12" w16cid:durableId="590741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EC"/>
    <w:rsid w:val="00036450"/>
    <w:rsid w:val="00070E19"/>
    <w:rsid w:val="00094499"/>
    <w:rsid w:val="000C45FF"/>
    <w:rsid w:val="000E3FD1"/>
    <w:rsid w:val="00112054"/>
    <w:rsid w:val="001317D8"/>
    <w:rsid w:val="001525E1"/>
    <w:rsid w:val="00180329"/>
    <w:rsid w:val="0019001F"/>
    <w:rsid w:val="0019160C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11E2"/>
    <w:rsid w:val="004D3011"/>
    <w:rsid w:val="00511635"/>
    <w:rsid w:val="005262AC"/>
    <w:rsid w:val="00595510"/>
    <w:rsid w:val="005D4C9E"/>
    <w:rsid w:val="005E39D5"/>
    <w:rsid w:val="00600670"/>
    <w:rsid w:val="00612AFF"/>
    <w:rsid w:val="0062123A"/>
    <w:rsid w:val="00646E75"/>
    <w:rsid w:val="006771D0"/>
    <w:rsid w:val="0068532F"/>
    <w:rsid w:val="00715FCB"/>
    <w:rsid w:val="00743101"/>
    <w:rsid w:val="00764C9F"/>
    <w:rsid w:val="007775E1"/>
    <w:rsid w:val="007867A0"/>
    <w:rsid w:val="007908EC"/>
    <w:rsid w:val="007927F5"/>
    <w:rsid w:val="00802CA0"/>
    <w:rsid w:val="008A79AB"/>
    <w:rsid w:val="009260CD"/>
    <w:rsid w:val="00940A66"/>
    <w:rsid w:val="00952C25"/>
    <w:rsid w:val="009C50AD"/>
    <w:rsid w:val="00A2118D"/>
    <w:rsid w:val="00A216E1"/>
    <w:rsid w:val="00A37E56"/>
    <w:rsid w:val="00AB482F"/>
    <w:rsid w:val="00AD0A50"/>
    <w:rsid w:val="00AD76E2"/>
    <w:rsid w:val="00B20152"/>
    <w:rsid w:val="00B359E4"/>
    <w:rsid w:val="00B3767F"/>
    <w:rsid w:val="00B57D98"/>
    <w:rsid w:val="00B70850"/>
    <w:rsid w:val="00C066B6"/>
    <w:rsid w:val="00C37BA1"/>
    <w:rsid w:val="00C4674C"/>
    <w:rsid w:val="00C506CF"/>
    <w:rsid w:val="00C72BED"/>
    <w:rsid w:val="00C95710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60B6F"/>
    <w:rsid w:val="00F60274"/>
    <w:rsid w:val="00F77FB9"/>
    <w:rsid w:val="00FB068F"/>
    <w:rsid w:val="00FE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24C0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B3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hsin-react-weather-app.netlify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hsinking2002.github.io/student-smate.github.io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ohsinking2002.github.io/portfolioweb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52E2D29C-32C0-41AF-A72F-D7476B601AD9%7d\%7bD779138E-1C06-4DD6-8DB2-F9688590A97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33E5FA0154C89A310AC7815A53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77204-2E9C-4075-A4A0-96418C9C0E53}"/>
      </w:docPartPr>
      <w:docPartBody>
        <w:p w:rsidR="00055F7D" w:rsidRDefault="005F1203">
          <w:pPr>
            <w:pStyle w:val="2EF33E5FA0154C89A310AC7815A53B01"/>
          </w:pPr>
          <w:r w:rsidRPr="00D5459D">
            <w:t>Profile</w:t>
          </w:r>
        </w:p>
      </w:docPartBody>
    </w:docPart>
    <w:docPart>
      <w:docPartPr>
        <w:name w:val="5A2F8DC25A734A61A87F903A5ACB9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F492-A1E7-4EAD-9622-235F858B2473}"/>
      </w:docPartPr>
      <w:docPartBody>
        <w:p w:rsidR="00055F7D" w:rsidRDefault="005F1203">
          <w:pPr>
            <w:pStyle w:val="5A2F8DC25A734A61A87F903A5ACB9161"/>
          </w:pPr>
          <w:r w:rsidRPr="00CB0055">
            <w:t>Contact</w:t>
          </w:r>
        </w:p>
      </w:docPartBody>
    </w:docPart>
    <w:docPart>
      <w:docPartPr>
        <w:name w:val="B0545772366E4F79895FAC1F051DD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5EB2-49B8-49D7-B1F1-AA3274712178}"/>
      </w:docPartPr>
      <w:docPartBody>
        <w:p w:rsidR="00055F7D" w:rsidRDefault="005F1203">
          <w:pPr>
            <w:pStyle w:val="B0545772366E4F79895FAC1F051DD5F3"/>
          </w:pPr>
          <w:r w:rsidRPr="004D3011">
            <w:t>PHONE:</w:t>
          </w:r>
        </w:p>
      </w:docPartBody>
    </w:docPart>
    <w:docPart>
      <w:docPartPr>
        <w:name w:val="8F51228D97894CF2B96358909A95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76C1-811F-4B4E-B836-E0138E4129F9}"/>
      </w:docPartPr>
      <w:docPartBody>
        <w:p w:rsidR="00055F7D" w:rsidRDefault="005F1203">
          <w:pPr>
            <w:pStyle w:val="8F51228D97894CF2B96358909A9546DA"/>
          </w:pPr>
          <w:r w:rsidRPr="004D3011">
            <w:t>WEBSITE:</w:t>
          </w:r>
        </w:p>
      </w:docPartBody>
    </w:docPart>
    <w:docPart>
      <w:docPartPr>
        <w:name w:val="0E4A21E226514C95BFFD9FF1C3C76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42665-B483-4AEA-802C-0F32438E966E}"/>
      </w:docPartPr>
      <w:docPartBody>
        <w:p w:rsidR="00055F7D" w:rsidRDefault="005F1203">
          <w:pPr>
            <w:pStyle w:val="0E4A21E226514C95BFFD9FF1C3C7649E"/>
          </w:pPr>
          <w:r w:rsidRPr="004D3011">
            <w:t>EMAIL:</w:t>
          </w:r>
        </w:p>
      </w:docPartBody>
    </w:docPart>
    <w:docPart>
      <w:docPartPr>
        <w:name w:val="3E8C423119BE4303869FD223E216E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0EE84-FC4B-4935-89F1-AEA71FFE8614}"/>
      </w:docPartPr>
      <w:docPartBody>
        <w:p w:rsidR="00055F7D" w:rsidRDefault="005F1203">
          <w:pPr>
            <w:pStyle w:val="3E8C423119BE4303869FD223E216E8F8"/>
          </w:pPr>
          <w:r w:rsidRPr="00CB0055">
            <w:t>Hobbies</w:t>
          </w:r>
        </w:p>
      </w:docPartBody>
    </w:docPart>
    <w:docPart>
      <w:docPartPr>
        <w:name w:val="2BAFBEF746F742C3814AA727A619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97B24-1F8C-4615-8029-F2BCA744F944}"/>
      </w:docPartPr>
      <w:docPartBody>
        <w:p w:rsidR="00055F7D" w:rsidRDefault="005F1203">
          <w:pPr>
            <w:pStyle w:val="2BAFBEF746F742C3814AA727A6196FAE"/>
          </w:pPr>
          <w:r w:rsidRPr="00036450">
            <w:t>EDUCATION</w:t>
          </w:r>
        </w:p>
      </w:docPartBody>
    </w:docPart>
    <w:docPart>
      <w:docPartPr>
        <w:name w:val="2A5CE83F06A546178F808CFFB8343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DF710-FF4C-4228-A2B3-EB21E392C72C}"/>
      </w:docPartPr>
      <w:docPartBody>
        <w:p w:rsidR="00055F7D" w:rsidRDefault="005F1203">
          <w:pPr>
            <w:pStyle w:val="2A5CE83F06A546178F808CFFB834316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2C"/>
    <w:rsid w:val="00055F7D"/>
    <w:rsid w:val="005F1203"/>
    <w:rsid w:val="00603056"/>
    <w:rsid w:val="00A660F6"/>
    <w:rsid w:val="00B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55F7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33E5FA0154C89A310AC7815A53B01">
    <w:name w:val="2EF33E5FA0154C89A310AC7815A53B01"/>
  </w:style>
  <w:style w:type="paragraph" w:customStyle="1" w:styleId="5A2F8DC25A734A61A87F903A5ACB9161">
    <w:name w:val="5A2F8DC25A734A61A87F903A5ACB9161"/>
  </w:style>
  <w:style w:type="paragraph" w:customStyle="1" w:styleId="B0545772366E4F79895FAC1F051DD5F3">
    <w:name w:val="B0545772366E4F79895FAC1F051DD5F3"/>
  </w:style>
  <w:style w:type="paragraph" w:customStyle="1" w:styleId="8F51228D97894CF2B96358909A9546DA">
    <w:name w:val="8F51228D97894CF2B96358909A9546DA"/>
  </w:style>
  <w:style w:type="paragraph" w:customStyle="1" w:styleId="0E4A21E226514C95BFFD9FF1C3C7649E">
    <w:name w:val="0E4A21E226514C95BFFD9FF1C3C7649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E8C423119BE4303869FD223E216E8F8">
    <w:name w:val="3E8C423119BE4303869FD223E216E8F8"/>
  </w:style>
  <w:style w:type="paragraph" w:customStyle="1" w:styleId="2BAFBEF746F742C3814AA727A6196FAE">
    <w:name w:val="2BAFBEF746F742C3814AA727A6196FAE"/>
  </w:style>
  <w:style w:type="character" w:customStyle="1" w:styleId="Heading2Char">
    <w:name w:val="Heading 2 Char"/>
    <w:basedOn w:val="DefaultParagraphFont"/>
    <w:link w:val="Heading2"/>
    <w:uiPriority w:val="9"/>
    <w:rsid w:val="00055F7D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A5CE83F06A546178F808CFFB834316F">
    <w:name w:val="2A5CE83F06A546178F808CFFB8343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0FA0-B43D-4328-A248-819438C17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{D779138E-1C06-4DD6-8DB2-F9688590A972}tf00546271_win32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2022-06-23T03:22:00Z</dcterms:created>
  <dcterms:modified xsi:type="dcterms:W3CDTF">2022-07-03T18:00:00Z</dcterms:modified>
</cp:coreProperties>
</file>